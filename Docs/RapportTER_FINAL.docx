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290352585"/>
        <w:docPartObj>
          <w:docPartGallery w:val="Cover Pages"/>
          <w:docPartUnique/>
        </w:docPartObj>
      </w:sdtPr>
      <w:sdtEndPr>
        <w:rPr>
          <w:sz w:val="22"/>
        </w:rPr>
      </w:sdtEndPr>
      <w:sdtContent>
        <w:p w:rsidR="00E15E6C" w:rsidRPr="00FC688B" w:rsidRDefault="00EA7995" w:rsidP="00654FD8">
          <w:r w:rsidRPr="00FC688B">
            <w:rPr>
              <w:noProof/>
              <w:sz w:val="22"/>
            </w:rPr>
            <w:drawing>
              <wp:anchor distT="0" distB="0" distL="114300" distR="114300" simplePos="0" relativeHeight="251659264" behindDoc="1" locked="0" layoutInCell="1" allowOverlap="0" wp14:anchorId="6FEE61C9" wp14:editId="272A5E9F">
                <wp:simplePos x="0" y="0"/>
                <wp:positionH relativeFrom="margin">
                  <wp:posOffset>-568960</wp:posOffset>
                </wp:positionH>
                <wp:positionV relativeFrom="margin">
                  <wp:posOffset>-480695</wp:posOffset>
                </wp:positionV>
                <wp:extent cx="3613150" cy="1457325"/>
                <wp:effectExtent l="0" t="0" r="6350" b="10477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3150"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12E4" w:rsidRDefault="004926B0" w:rsidP="00654FD8">
          <w:pPr>
            <w:rPr>
              <w:sz w:val="22"/>
            </w:rPr>
          </w:pPr>
          <w:r w:rsidRPr="00FC688B">
            <w:rPr>
              <w:noProof/>
              <w:sz w:val="22"/>
            </w:rPr>
            <mc:AlternateContent>
              <mc:Choice Requires="wps">
                <w:drawing>
                  <wp:anchor distT="0" distB="0" distL="114300" distR="114300" simplePos="0" relativeHeight="251661312" behindDoc="0" locked="0" layoutInCell="1" allowOverlap="0" wp14:anchorId="7711247E" wp14:editId="67B1E929">
                    <wp:simplePos x="0" y="0"/>
                    <wp:positionH relativeFrom="margin">
                      <wp:align>right</wp:align>
                    </wp:positionH>
                    <wp:positionV relativeFrom="page">
                      <wp:posOffset>4261485</wp:posOffset>
                    </wp:positionV>
                    <wp:extent cx="5544185" cy="132588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44389"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CC1041" w:rsidRPr="004926B0" w:rsidRDefault="00CC1041" w:rsidP="004926B0">
                                    <w:pPr>
                                      <w:pStyle w:val="Titre"/>
                                      <w:jc w:val="center"/>
                                      <w:rPr>
                                        <w:sz w:val="44"/>
                                      </w:rPr>
                                    </w:pPr>
                                    <w:r w:rsidRPr="004926B0">
                                      <w:rPr>
                                        <w:sz w:val="44"/>
                                      </w:rPr>
                                      <w:t>SEMENTIQUE et LANGUE NATURELLE</w:t>
                                    </w:r>
                                  </w:p>
                                </w:sdtContent>
                              </w:sdt>
                              <w:p w:rsidR="00CC1041" w:rsidRPr="005F38BA" w:rsidRDefault="00CC1041">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385.35pt;margin-top:335.55pt;width:436.55pt;height:104.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" o:allowoverlap="f" filled="f" stroked="f" strokeweight=".5pt">
                    <v:textbox style="mso-fit-shape-to-text:t" inset="0,0,0,0">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CC1041" w:rsidRPr="004926B0" w:rsidRDefault="00CC1041" w:rsidP="004926B0">
                              <w:pPr>
                                <w:pStyle w:val="Titre"/>
                                <w:jc w:val="center"/>
                                <w:rPr>
                                  <w:sz w:val="44"/>
                                </w:rPr>
                              </w:pPr>
                              <w:r w:rsidRPr="004926B0">
                                <w:rPr>
                                  <w:sz w:val="44"/>
                                </w:rPr>
                                <w:t>SEMENTIQUE et LANGUE NATURELLE</w:t>
                              </w:r>
                            </w:p>
                          </w:sdtContent>
                        </w:sdt>
                        <w:p w:rsidR="00CC1041" w:rsidRPr="005F38BA" w:rsidRDefault="00CC1041">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v:textbox>
                    <w10:wrap type="square" anchorx="margin" anchory="page"/>
                  </v:shape>
                </w:pict>
              </mc:Fallback>
            </mc:AlternateContent>
          </w:r>
          <w:r w:rsidR="00EA7995" w:rsidRPr="00FC688B">
            <w:rPr>
              <w:noProof/>
              <w:sz w:val="22"/>
            </w:rPr>
            <mc:AlternateContent>
              <mc:Choice Requires="wps">
                <w:drawing>
                  <wp:anchor distT="0" distB="0" distL="114300" distR="114300" simplePos="0" relativeHeight="251660288" behindDoc="0" locked="0" layoutInCell="1" allowOverlap="0" wp14:anchorId="03C44D4B" wp14:editId="1CD5ED79">
                    <wp:simplePos x="0" y="0"/>
                    <wp:positionH relativeFrom="margin">
                      <wp:align>right</wp:align>
                    </wp:positionH>
                    <wp:positionV relativeFrom="margin">
                      <wp:posOffset>4927373</wp:posOffset>
                    </wp:positionV>
                    <wp:extent cx="3943350" cy="265176"/>
                    <wp:effectExtent l="0" t="0" r="5715" b="5715"/>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041" w:rsidRDefault="00CC1041" w:rsidP="0051606F">
                                <w:pPr>
                                  <w:pStyle w:val="Coordonnes"/>
                                  <w:rPr>
                                    <w:sz w:val="28"/>
                                  </w:rPr>
                                </w:pPr>
                              </w:p>
                              <w:p w:rsidR="00CC1041" w:rsidRDefault="00CC1041" w:rsidP="0051606F">
                                <w:pPr>
                                  <w:pStyle w:val="Coordonnes"/>
                                  <w:rPr>
                                    <w:sz w:val="28"/>
                                  </w:rPr>
                                </w:pPr>
                                <w:r w:rsidRPr="0051606F">
                                  <w:rPr>
                                    <w:sz w:val="28"/>
                                  </w:rPr>
                                  <w:t>Réalisé par :</w:t>
                                </w:r>
                              </w:p>
                              <w:p w:rsidR="00CC1041" w:rsidRPr="0051606F" w:rsidRDefault="00CC1041" w:rsidP="0051606F">
                                <w:pPr>
                                  <w:pStyle w:val="Coordonnes"/>
                                  <w:rPr>
                                    <w:sz w:val="28"/>
                                  </w:rPr>
                                </w:pPr>
                                <w:r w:rsidRPr="0051606F">
                                  <w:rPr>
                                    <w:sz w:val="28"/>
                                  </w:rPr>
                                  <w:t xml:space="preserve"> </w:t>
                                </w:r>
                              </w:p>
                              <w:p w:rsidR="00CC1041" w:rsidRPr="0051606F" w:rsidRDefault="00CC1041" w:rsidP="0051606F">
                                <w:pPr>
                                  <w:pStyle w:val="Coordonnes"/>
                                  <w:rPr>
                                    <w:sz w:val="28"/>
                                  </w:rPr>
                                </w:pPr>
                                <w:r w:rsidRPr="0051606F">
                                  <w:rPr>
                                    <w:sz w:val="28"/>
                                  </w:rPr>
                                  <w:t>Waël KOUJUK</w:t>
                                </w:r>
                              </w:p>
                              <w:p w:rsidR="00CC1041" w:rsidRPr="0051606F" w:rsidRDefault="00CC1041" w:rsidP="0051606F">
                                <w:pPr>
                                  <w:pStyle w:val="Coordonnes"/>
                                  <w:rPr>
                                    <w:sz w:val="28"/>
                                  </w:rPr>
                                </w:pPr>
                                <w:r w:rsidRPr="0051606F">
                                  <w:rPr>
                                    <w:sz w:val="28"/>
                                  </w:rPr>
                                  <w:t>Lucien KERISIT</w:t>
                                </w:r>
                              </w:p>
                              <w:p w:rsidR="00CC1041" w:rsidRDefault="00CC1041" w:rsidP="0051606F">
                                <w:pPr>
                                  <w:pStyle w:val="Coordonnes"/>
                                </w:pPr>
                                <w:r w:rsidRPr="0051606F">
                                  <w:rPr>
                                    <w:sz w:val="28"/>
                                  </w:rPr>
                                  <w:t>Patty RANDRIAMBOLOLONA</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r>
                                  <w:rPr>
                                    <w:sz w:val="28"/>
                                  </w:rPr>
                                  <w:t>Encadré par</w:t>
                                </w:r>
                                <w:r w:rsidRPr="0051606F">
                                  <w:rPr>
                                    <w:sz w:val="28"/>
                                  </w:rPr>
                                  <w:t xml:space="preserve"> :</w:t>
                                </w:r>
                              </w:p>
                              <w:p w:rsidR="00CC1041" w:rsidRPr="0051606F" w:rsidRDefault="00CC1041" w:rsidP="0051606F">
                                <w:pPr>
                                  <w:pStyle w:val="Coordonnes"/>
                                  <w:rPr>
                                    <w:sz w:val="28"/>
                                  </w:rPr>
                                </w:pPr>
                                <w:r w:rsidRPr="0051606F">
                                  <w:rPr>
                                    <w:sz w:val="28"/>
                                  </w:rPr>
                                  <w:t xml:space="preserve"> </w:t>
                                </w:r>
                              </w:p>
                              <w:p w:rsidR="00CC1041" w:rsidRDefault="00CC1041" w:rsidP="0051606F">
                                <w:pPr>
                                  <w:pStyle w:val="Coordonnes"/>
                                  <w:rPr>
                                    <w:sz w:val="28"/>
                                  </w:rPr>
                                </w:pPr>
                                <w:r w:rsidRPr="0051606F">
                                  <w:rPr>
                                    <w:sz w:val="28"/>
                                  </w:rPr>
                                  <w:t>Line JAKUBIEC-JAMET</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Pr="00A3764B" w:rsidRDefault="00CC1041" w:rsidP="0051606F">
                                <w:pPr>
                                  <w:pStyle w:val="Coordonnes"/>
                                </w:pPr>
                                <w:r>
                                  <w:t>Année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Zone de texte 20" o:spid="_x0000_s1027" type="#_x0000_t202" style="position:absolute;margin-left:259.3pt;margin-top:388pt;width:310.5pt;height:20.9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" o:allowoverlap="f" filled="f" stroked="f" strokeweight=".5pt">
                    <v:textbox style="mso-fit-shape-to-text:t" inset="0,,0">
                      <w:txbxContent>
                        <w:p w:rsidR="00CC1041" w:rsidRDefault="00CC1041" w:rsidP="0051606F">
                          <w:pPr>
                            <w:pStyle w:val="Coordonnes"/>
                            <w:rPr>
                              <w:sz w:val="28"/>
                            </w:rPr>
                          </w:pPr>
                        </w:p>
                        <w:p w:rsidR="00CC1041" w:rsidRDefault="00CC1041" w:rsidP="0051606F">
                          <w:pPr>
                            <w:pStyle w:val="Coordonnes"/>
                            <w:rPr>
                              <w:sz w:val="28"/>
                            </w:rPr>
                          </w:pPr>
                          <w:r w:rsidRPr="0051606F">
                            <w:rPr>
                              <w:sz w:val="28"/>
                            </w:rPr>
                            <w:t>Réalisé par :</w:t>
                          </w:r>
                        </w:p>
                        <w:p w:rsidR="00CC1041" w:rsidRPr="0051606F" w:rsidRDefault="00CC1041" w:rsidP="0051606F">
                          <w:pPr>
                            <w:pStyle w:val="Coordonnes"/>
                            <w:rPr>
                              <w:sz w:val="28"/>
                            </w:rPr>
                          </w:pPr>
                          <w:r w:rsidRPr="0051606F">
                            <w:rPr>
                              <w:sz w:val="28"/>
                            </w:rPr>
                            <w:t xml:space="preserve"> </w:t>
                          </w:r>
                        </w:p>
                        <w:p w:rsidR="00CC1041" w:rsidRPr="0051606F" w:rsidRDefault="00CC1041" w:rsidP="0051606F">
                          <w:pPr>
                            <w:pStyle w:val="Coordonnes"/>
                            <w:rPr>
                              <w:sz w:val="28"/>
                            </w:rPr>
                          </w:pPr>
                          <w:r w:rsidRPr="0051606F">
                            <w:rPr>
                              <w:sz w:val="28"/>
                            </w:rPr>
                            <w:t>Waël KOUJUK</w:t>
                          </w:r>
                        </w:p>
                        <w:p w:rsidR="00CC1041" w:rsidRPr="0051606F" w:rsidRDefault="00CC1041" w:rsidP="0051606F">
                          <w:pPr>
                            <w:pStyle w:val="Coordonnes"/>
                            <w:rPr>
                              <w:sz w:val="28"/>
                            </w:rPr>
                          </w:pPr>
                          <w:r w:rsidRPr="0051606F">
                            <w:rPr>
                              <w:sz w:val="28"/>
                            </w:rPr>
                            <w:t>Lucien KERISIT</w:t>
                          </w:r>
                        </w:p>
                        <w:p w:rsidR="00CC1041" w:rsidRDefault="00CC1041" w:rsidP="0051606F">
                          <w:pPr>
                            <w:pStyle w:val="Coordonnes"/>
                          </w:pPr>
                          <w:r w:rsidRPr="0051606F">
                            <w:rPr>
                              <w:sz w:val="28"/>
                            </w:rPr>
                            <w:t>Patty RANDRIAMBOLOLONA</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r>
                            <w:rPr>
                              <w:sz w:val="28"/>
                            </w:rPr>
                            <w:t>Encadré par</w:t>
                          </w:r>
                          <w:r w:rsidRPr="0051606F">
                            <w:rPr>
                              <w:sz w:val="28"/>
                            </w:rPr>
                            <w:t xml:space="preserve"> :</w:t>
                          </w:r>
                        </w:p>
                        <w:p w:rsidR="00CC1041" w:rsidRPr="0051606F" w:rsidRDefault="00CC1041" w:rsidP="0051606F">
                          <w:pPr>
                            <w:pStyle w:val="Coordonnes"/>
                            <w:rPr>
                              <w:sz w:val="28"/>
                            </w:rPr>
                          </w:pPr>
                          <w:r w:rsidRPr="0051606F">
                            <w:rPr>
                              <w:sz w:val="28"/>
                            </w:rPr>
                            <w:t xml:space="preserve"> </w:t>
                          </w:r>
                        </w:p>
                        <w:p w:rsidR="00CC1041" w:rsidRDefault="00CC1041" w:rsidP="0051606F">
                          <w:pPr>
                            <w:pStyle w:val="Coordonnes"/>
                            <w:rPr>
                              <w:sz w:val="28"/>
                            </w:rPr>
                          </w:pPr>
                          <w:r w:rsidRPr="0051606F">
                            <w:rPr>
                              <w:sz w:val="28"/>
                            </w:rPr>
                            <w:t>Line JAKUBIEC-JAMET</w:t>
                          </w:r>
                        </w:p>
                        <w:p w:rsidR="00CC1041" w:rsidRDefault="00CC1041" w:rsidP="0051606F">
                          <w:pPr>
                            <w:pStyle w:val="Coordonnes"/>
                            <w:rPr>
                              <w:sz w:val="28"/>
                            </w:rPr>
                          </w:pPr>
                        </w:p>
                        <w:p w:rsidR="00CC1041" w:rsidRDefault="00CC1041" w:rsidP="0051606F">
                          <w:pPr>
                            <w:pStyle w:val="Coordonnes"/>
                            <w:rPr>
                              <w:sz w:val="28"/>
                            </w:rPr>
                          </w:pPr>
                        </w:p>
                        <w:p w:rsidR="00CC1041" w:rsidRDefault="00CC1041" w:rsidP="0051606F">
                          <w:pPr>
                            <w:pStyle w:val="Coordonnes"/>
                            <w:rPr>
                              <w:sz w:val="28"/>
                            </w:rPr>
                          </w:pPr>
                        </w:p>
                        <w:p w:rsidR="00CC1041" w:rsidRPr="00A3764B" w:rsidRDefault="00CC1041" w:rsidP="0051606F">
                          <w:pPr>
                            <w:pStyle w:val="Coordonnes"/>
                          </w:pPr>
                          <w:r>
                            <w:t>Année 2015</w:t>
                          </w:r>
                        </w:p>
                      </w:txbxContent>
                    </v:textbox>
                    <w10:wrap type="square" anchorx="margin" anchory="margin"/>
                  </v:shape>
                </w:pict>
              </mc:Fallback>
            </mc:AlternateContent>
          </w:r>
          <w:r w:rsidR="00A3764B" w:rsidRPr="00FC688B">
            <w:rPr>
              <w:sz w:val="22"/>
            </w:rPr>
            <w:br w:type="page"/>
          </w:r>
        </w:p>
      </w:sdtContent>
    </w:sdt>
    <w:p w:rsidR="006D4EBA" w:rsidRDefault="006D4EBA" w:rsidP="006D4EBA">
      <w:pPr>
        <w:pStyle w:val="Titre"/>
        <w:jc w:val="center"/>
      </w:pPr>
      <w:r>
        <w:lastRenderedPageBreak/>
        <w:t>SOMMAIRE</w:t>
      </w:r>
    </w:p>
    <w:p w:rsidR="00952BEA" w:rsidRPr="00952BEA" w:rsidRDefault="00B82ED0">
      <w:pPr>
        <w:pStyle w:val="TM1"/>
        <w:tabs>
          <w:tab w:val="left" w:pos="480"/>
          <w:tab w:val="right" w:leader="dot" w:pos="8728"/>
        </w:tabs>
        <w:rPr>
          <w:rFonts w:eastAsiaTheme="minorEastAsia"/>
          <w:b w:val="0"/>
          <w:bCs w:val="0"/>
          <w:caps w:val="0"/>
          <w:noProof/>
          <w:color w:val="auto"/>
          <w:sz w:val="36"/>
          <w:szCs w:val="22"/>
        </w:rPr>
      </w:pPr>
      <w:r w:rsidRPr="00F726FB">
        <w:rPr>
          <w:b w:val="0"/>
          <w:bCs w:val="0"/>
          <w:caps w:val="0"/>
          <w:sz w:val="40"/>
        </w:rPr>
        <w:fldChar w:fldCharType="begin"/>
      </w:r>
      <w:r w:rsidRPr="00F726FB">
        <w:rPr>
          <w:b w:val="0"/>
          <w:bCs w:val="0"/>
          <w:caps w:val="0"/>
          <w:sz w:val="40"/>
        </w:rPr>
        <w:instrText xml:space="preserve"> TOC \o "1-3" \h \z \u </w:instrText>
      </w:r>
      <w:r w:rsidRPr="00F726FB">
        <w:rPr>
          <w:b w:val="0"/>
          <w:bCs w:val="0"/>
          <w:caps w:val="0"/>
          <w:sz w:val="40"/>
        </w:rPr>
        <w:fldChar w:fldCharType="separate"/>
      </w:r>
      <w:hyperlink w:anchor="_Toc420634935" w:history="1">
        <w:r w:rsidR="00952BEA" w:rsidRPr="00952BEA">
          <w:rPr>
            <w:rStyle w:val="Lienhypertexte"/>
            <w:noProof/>
            <w:sz w:val="32"/>
          </w:rPr>
          <w:t>I.</w:t>
        </w:r>
        <w:r w:rsidR="00952BEA" w:rsidRPr="00952BEA">
          <w:rPr>
            <w:rFonts w:eastAsiaTheme="minorEastAsia"/>
            <w:b w:val="0"/>
            <w:bCs w:val="0"/>
            <w:caps w:val="0"/>
            <w:noProof/>
            <w:color w:val="auto"/>
            <w:sz w:val="36"/>
            <w:szCs w:val="22"/>
          </w:rPr>
          <w:tab/>
        </w:r>
        <w:r w:rsidR="00952BEA" w:rsidRPr="00952BEA">
          <w:rPr>
            <w:rStyle w:val="Lienhypertexte"/>
            <w:noProof/>
            <w:sz w:val="32"/>
          </w:rPr>
          <w:t>Introduction</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_Toc420634935 \h </w:instrText>
        </w:r>
        <w:r w:rsidR="00952BEA" w:rsidRPr="00952BEA">
          <w:rPr>
            <w:noProof/>
            <w:webHidden/>
            <w:sz w:val="32"/>
          </w:rPr>
        </w:r>
        <w:r w:rsidR="00952BEA" w:rsidRPr="00952BEA">
          <w:rPr>
            <w:noProof/>
            <w:webHidden/>
            <w:sz w:val="32"/>
          </w:rPr>
          <w:fldChar w:fldCharType="separate"/>
        </w:r>
        <w:r w:rsidR="00BF5862">
          <w:rPr>
            <w:noProof/>
            <w:webHidden/>
            <w:sz w:val="32"/>
          </w:rPr>
          <w:t>2</w:t>
        </w:r>
        <w:r w:rsidR="00952BEA" w:rsidRPr="00952BEA">
          <w:rPr>
            <w:noProof/>
            <w:webHidden/>
            <w:sz w:val="32"/>
          </w:rPr>
          <w:fldChar w:fldCharType="end"/>
        </w:r>
      </w:hyperlink>
    </w:p>
    <w:p w:rsidR="00952BEA" w:rsidRPr="00952BEA" w:rsidRDefault="00BF4847">
      <w:pPr>
        <w:pStyle w:val="TM1"/>
        <w:tabs>
          <w:tab w:val="left" w:pos="480"/>
          <w:tab w:val="right" w:leader="dot" w:pos="8728"/>
        </w:tabs>
        <w:rPr>
          <w:rFonts w:eastAsiaTheme="minorEastAsia"/>
          <w:b w:val="0"/>
          <w:bCs w:val="0"/>
          <w:caps w:val="0"/>
          <w:noProof/>
          <w:color w:val="auto"/>
          <w:sz w:val="36"/>
          <w:szCs w:val="22"/>
        </w:rPr>
      </w:pPr>
      <w:hyperlink w:anchor="_Toc420634936" w:history="1">
        <w:r w:rsidR="00952BEA" w:rsidRPr="00952BEA">
          <w:rPr>
            <w:rStyle w:val="Lienhypertexte"/>
            <w:noProof/>
            <w:sz w:val="32"/>
          </w:rPr>
          <w:t>II.</w:t>
        </w:r>
        <w:r w:rsidR="00952BEA" w:rsidRPr="00952BEA">
          <w:rPr>
            <w:rFonts w:eastAsiaTheme="minorEastAsia"/>
            <w:b w:val="0"/>
            <w:bCs w:val="0"/>
            <w:caps w:val="0"/>
            <w:noProof/>
            <w:color w:val="auto"/>
            <w:sz w:val="36"/>
            <w:szCs w:val="22"/>
          </w:rPr>
          <w:tab/>
        </w:r>
        <w:r w:rsidR="00952BEA" w:rsidRPr="00952BEA">
          <w:rPr>
            <w:rStyle w:val="Lienhypertexte"/>
            <w:noProof/>
            <w:sz w:val="32"/>
          </w:rPr>
          <w:t>Sujet détaillé</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_Toc420634936 \h </w:instrText>
        </w:r>
        <w:r w:rsidR="00952BEA" w:rsidRPr="00952BEA">
          <w:rPr>
            <w:noProof/>
            <w:webHidden/>
            <w:sz w:val="32"/>
          </w:rPr>
        </w:r>
        <w:r w:rsidR="00952BEA" w:rsidRPr="00952BEA">
          <w:rPr>
            <w:noProof/>
            <w:webHidden/>
            <w:sz w:val="32"/>
          </w:rPr>
          <w:fldChar w:fldCharType="separate"/>
        </w:r>
        <w:r w:rsidR="00BF5862">
          <w:rPr>
            <w:noProof/>
            <w:webHidden/>
            <w:sz w:val="32"/>
          </w:rPr>
          <w:t>4</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37" w:history="1">
        <w:r w:rsidR="00952BEA" w:rsidRPr="00952BEA">
          <w:rPr>
            <w:rStyle w:val="Lienhypertexte"/>
            <w:noProof/>
            <w:sz w:val="32"/>
          </w:rPr>
          <w:t>Objectifs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_Toc420634937 \h </w:instrText>
        </w:r>
        <w:r w:rsidR="00952BEA" w:rsidRPr="00952BEA">
          <w:rPr>
            <w:noProof/>
            <w:webHidden/>
            <w:sz w:val="32"/>
          </w:rPr>
        </w:r>
        <w:r w:rsidR="00952BEA" w:rsidRPr="00952BEA">
          <w:rPr>
            <w:noProof/>
            <w:webHidden/>
            <w:sz w:val="32"/>
          </w:rPr>
          <w:fldChar w:fldCharType="separate"/>
        </w:r>
        <w:r w:rsidR="00BF5862">
          <w:rPr>
            <w:noProof/>
            <w:webHidden/>
            <w:sz w:val="32"/>
          </w:rPr>
          <w:t>4</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38" w:history="1">
        <w:r w:rsidR="00952BEA" w:rsidRPr="00952BEA">
          <w:rPr>
            <w:rStyle w:val="Lienhypertexte"/>
            <w:noProof/>
            <w:sz w:val="32"/>
          </w:rPr>
          <w:t>Domaine de classification</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_Toc420634938 \h </w:instrText>
        </w:r>
        <w:r w:rsidR="00952BEA" w:rsidRPr="00952BEA">
          <w:rPr>
            <w:noProof/>
            <w:webHidden/>
            <w:sz w:val="32"/>
          </w:rPr>
        </w:r>
        <w:r w:rsidR="00952BEA" w:rsidRPr="00952BEA">
          <w:rPr>
            <w:noProof/>
            <w:webHidden/>
            <w:sz w:val="32"/>
          </w:rPr>
          <w:fldChar w:fldCharType="separate"/>
        </w:r>
        <w:r w:rsidR="00BF5862">
          <w:rPr>
            <w:noProof/>
            <w:webHidden/>
            <w:sz w:val="32"/>
          </w:rPr>
          <w:t>4</w:t>
        </w:r>
        <w:r w:rsidR="00952BEA" w:rsidRPr="00952BEA">
          <w:rPr>
            <w:noProof/>
            <w:webHidden/>
            <w:sz w:val="32"/>
          </w:rPr>
          <w:fldChar w:fldCharType="end"/>
        </w:r>
      </w:hyperlink>
    </w:p>
    <w:p w:rsidR="00952BEA" w:rsidRPr="00952BEA" w:rsidRDefault="00BF4847">
      <w:pPr>
        <w:pStyle w:val="TM1"/>
        <w:tabs>
          <w:tab w:val="left" w:pos="480"/>
          <w:tab w:val="right" w:leader="dot" w:pos="8728"/>
        </w:tabs>
        <w:rPr>
          <w:rFonts w:eastAsiaTheme="minorEastAsia"/>
          <w:b w:val="0"/>
          <w:bCs w:val="0"/>
          <w:caps w:val="0"/>
          <w:noProof/>
          <w:color w:val="auto"/>
          <w:sz w:val="36"/>
          <w:szCs w:val="22"/>
        </w:rPr>
      </w:pPr>
      <w:hyperlink w:anchor="_Toc420634939" w:history="1">
        <w:r w:rsidR="00952BEA" w:rsidRPr="00952BEA">
          <w:rPr>
            <w:rStyle w:val="Lienhypertexte"/>
            <w:noProof/>
            <w:sz w:val="32"/>
          </w:rPr>
          <w:t>III.</w:t>
        </w:r>
        <w:r w:rsidR="00952BEA" w:rsidRPr="00952BEA">
          <w:rPr>
            <w:rFonts w:eastAsiaTheme="minorEastAsia"/>
            <w:b w:val="0"/>
            <w:bCs w:val="0"/>
            <w:caps w:val="0"/>
            <w:noProof/>
            <w:color w:val="auto"/>
            <w:sz w:val="36"/>
            <w:szCs w:val="22"/>
          </w:rPr>
          <w:tab/>
        </w:r>
        <w:r w:rsidR="00952BEA" w:rsidRPr="00952BEA">
          <w:rPr>
            <w:rStyle w:val="Lienhypertexte"/>
            <w:noProof/>
            <w:sz w:val="32"/>
          </w:rPr>
          <w:t>Conception</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_Toc420634939 \h </w:instrText>
        </w:r>
        <w:r w:rsidR="00952BEA" w:rsidRPr="00952BEA">
          <w:rPr>
            <w:noProof/>
            <w:webHidden/>
            <w:sz w:val="32"/>
          </w:rPr>
        </w:r>
        <w:r w:rsidR="00952BEA" w:rsidRPr="00952BEA">
          <w:rPr>
            <w:noProof/>
            <w:webHidden/>
            <w:sz w:val="32"/>
          </w:rPr>
          <w:fldChar w:fldCharType="separate"/>
        </w:r>
        <w:r w:rsidR="00BF5862">
          <w:rPr>
            <w:noProof/>
            <w:webHidden/>
            <w:sz w:val="32"/>
          </w:rPr>
          <w:t>6</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40" w:history="1">
        <w:r w:rsidR="00952BEA" w:rsidRPr="00952BEA">
          <w:rPr>
            <w:rStyle w:val="Lienhypertexte"/>
            <w:noProof/>
            <w:sz w:val="32"/>
          </w:rPr>
          <w:t>L’équipe de développement</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_Toc420634940 \h </w:instrText>
        </w:r>
        <w:r w:rsidR="00952BEA" w:rsidRPr="00952BEA">
          <w:rPr>
            <w:noProof/>
            <w:webHidden/>
            <w:sz w:val="32"/>
          </w:rPr>
        </w:r>
        <w:r w:rsidR="00952BEA" w:rsidRPr="00952BEA">
          <w:rPr>
            <w:noProof/>
            <w:webHidden/>
            <w:sz w:val="32"/>
          </w:rPr>
          <w:fldChar w:fldCharType="separate"/>
        </w:r>
        <w:r w:rsidR="00BF5862">
          <w:rPr>
            <w:noProof/>
            <w:webHidden/>
            <w:sz w:val="32"/>
          </w:rPr>
          <w:t>6</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41" w:history="1">
        <w:r w:rsidR="00952BEA" w:rsidRPr="00952BEA">
          <w:rPr>
            <w:rStyle w:val="Lienhypertexte"/>
            <w:noProof/>
            <w:sz w:val="32"/>
          </w:rPr>
          <w:t>Mise en œuvre et répartition des tâches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_Toc420634941 \h </w:instrText>
        </w:r>
        <w:r w:rsidR="00952BEA" w:rsidRPr="00952BEA">
          <w:rPr>
            <w:noProof/>
            <w:webHidden/>
            <w:sz w:val="32"/>
          </w:rPr>
        </w:r>
        <w:r w:rsidR="00952BEA" w:rsidRPr="00952BEA">
          <w:rPr>
            <w:noProof/>
            <w:webHidden/>
            <w:sz w:val="32"/>
          </w:rPr>
          <w:fldChar w:fldCharType="separate"/>
        </w:r>
        <w:r w:rsidR="00BF5862">
          <w:rPr>
            <w:noProof/>
            <w:webHidden/>
            <w:sz w:val="32"/>
          </w:rPr>
          <w:t>6</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42" w:history="1">
        <w:r w:rsidR="00952BEA" w:rsidRPr="00952BEA">
          <w:rPr>
            <w:rStyle w:val="Lienhypertexte"/>
            <w:noProof/>
            <w:sz w:val="32"/>
          </w:rPr>
          <w:t>Rédaction de rapport :</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_Toc420634942 \h </w:instrText>
        </w:r>
        <w:r w:rsidR="00952BEA" w:rsidRPr="00952BEA">
          <w:rPr>
            <w:noProof/>
            <w:webHidden/>
            <w:sz w:val="32"/>
          </w:rPr>
        </w:r>
        <w:r w:rsidR="00952BEA" w:rsidRPr="00952BEA">
          <w:rPr>
            <w:noProof/>
            <w:webHidden/>
            <w:sz w:val="32"/>
          </w:rPr>
          <w:fldChar w:fldCharType="separate"/>
        </w:r>
        <w:r w:rsidR="00BF5862">
          <w:rPr>
            <w:noProof/>
            <w:webHidden/>
            <w:sz w:val="32"/>
          </w:rPr>
          <w:t>6</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43" w:history="1">
        <w:r w:rsidR="00952BEA" w:rsidRPr="00952BEA">
          <w:rPr>
            <w:rStyle w:val="Lienhypertexte"/>
            <w:noProof/>
            <w:sz w:val="32"/>
          </w:rPr>
          <w:t>Centralisation du projet avec gestionnaire de version :</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_Toc420634943 \h </w:instrText>
        </w:r>
        <w:r w:rsidR="00952BEA" w:rsidRPr="00952BEA">
          <w:rPr>
            <w:noProof/>
            <w:webHidden/>
            <w:sz w:val="32"/>
          </w:rPr>
        </w:r>
        <w:r w:rsidR="00952BEA" w:rsidRPr="00952BEA">
          <w:rPr>
            <w:noProof/>
            <w:webHidden/>
            <w:sz w:val="32"/>
          </w:rPr>
          <w:fldChar w:fldCharType="separate"/>
        </w:r>
        <w:r w:rsidR="00BF5862">
          <w:rPr>
            <w:noProof/>
            <w:webHidden/>
            <w:sz w:val="32"/>
          </w:rPr>
          <w:t>6</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44" w:history="1">
        <w:r w:rsidR="00952BEA" w:rsidRPr="00952BEA">
          <w:rPr>
            <w:rStyle w:val="Lienhypertexte"/>
            <w:noProof/>
            <w:sz w:val="32"/>
          </w:rPr>
          <w:t>Contraintes techniques et solutions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_Toc420634944 \h </w:instrText>
        </w:r>
        <w:r w:rsidR="00952BEA" w:rsidRPr="00952BEA">
          <w:rPr>
            <w:noProof/>
            <w:webHidden/>
            <w:sz w:val="32"/>
          </w:rPr>
        </w:r>
        <w:r w:rsidR="00952BEA" w:rsidRPr="00952BEA">
          <w:rPr>
            <w:noProof/>
            <w:webHidden/>
            <w:sz w:val="32"/>
          </w:rPr>
          <w:fldChar w:fldCharType="separate"/>
        </w:r>
        <w:r w:rsidR="00BF5862">
          <w:rPr>
            <w:noProof/>
            <w:webHidden/>
            <w:sz w:val="32"/>
          </w:rPr>
          <w:t>7</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45" w:history="1">
        <w:r w:rsidR="00952BEA" w:rsidRPr="00952BEA">
          <w:rPr>
            <w:rStyle w:val="Lienhypertexte"/>
            <w:noProof/>
            <w:sz w:val="32"/>
          </w:rPr>
          <w:t>Justification des choix technologiques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_Toc420634945 \h </w:instrText>
        </w:r>
        <w:r w:rsidR="00952BEA" w:rsidRPr="00952BEA">
          <w:rPr>
            <w:noProof/>
            <w:webHidden/>
            <w:sz w:val="32"/>
          </w:rPr>
        </w:r>
        <w:r w:rsidR="00952BEA" w:rsidRPr="00952BEA">
          <w:rPr>
            <w:noProof/>
            <w:webHidden/>
            <w:sz w:val="32"/>
          </w:rPr>
          <w:fldChar w:fldCharType="separate"/>
        </w:r>
        <w:r w:rsidR="00BF5862">
          <w:rPr>
            <w:noProof/>
            <w:webHidden/>
            <w:sz w:val="32"/>
          </w:rPr>
          <w:t>8</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46" w:history="1">
        <w:r w:rsidR="00952BEA" w:rsidRPr="00952BEA">
          <w:rPr>
            <w:rStyle w:val="Lienhypertexte"/>
            <w:noProof/>
            <w:sz w:val="32"/>
          </w:rPr>
          <w:t>Etat de l’art</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_Toc420634946 \h </w:instrText>
        </w:r>
        <w:r w:rsidR="00952BEA" w:rsidRPr="00952BEA">
          <w:rPr>
            <w:noProof/>
            <w:webHidden/>
            <w:sz w:val="32"/>
          </w:rPr>
        </w:r>
        <w:r w:rsidR="00952BEA" w:rsidRPr="00952BEA">
          <w:rPr>
            <w:noProof/>
            <w:webHidden/>
            <w:sz w:val="32"/>
          </w:rPr>
          <w:fldChar w:fldCharType="separate"/>
        </w:r>
        <w:r w:rsidR="00BF5862">
          <w:rPr>
            <w:noProof/>
            <w:webHidden/>
            <w:sz w:val="32"/>
          </w:rPr>
          <w:t>10</w:t>
        </w:r>
        <w:r w:rsidR="00952BEA" w:rsidRPr="00952BEA">
          <w:rPr>
            <w:noProof/>
            <w:webHidden/>
            <w:sz w:val="32"/>
          </w:rPr>
          <w:fldChar w:fldCharType="end"/>
        </w:r>
      </w:hyperlink>
    </w:p>
    <w:p w:rsidR="00952BEA" w:rsidRPr="00952BEA" w:rsidRDefault="00BF4847">
      <w:pPr>
        <w:pStyle w:val="TM1"/>
        <w:tabs>
          <w:tab w:val="left" w:pos="480"/>
          <w:tab w:val="right" w:leader="dot" w:pos="8728"/>
        </w:tabs>
        <w:rPr>
          <w:rFonts w:eastAsiaTheme="minorEastAsia"/>
          <w:b w:val="0"/>
          <w:bCs w:val="0"/>
          <w:caps w:val="0"/>
          <w:noProof/>
          <w:color w:val="auto"/>
          <w:sz w:val="36"/>
          <w:szCs w:val="22"/>
        </w:rPr>
      </w:pPr>
      <w:hyperlink w:anchor="_Toc420634947" w:history="1">
        <w:r w:rsidR="00952BEA" w:rsidRPr="00952BEA">
          <w:rPr>
            <w:rStyle w:val="Lienhypertexte"/>
            <w:noProof/>
            <w:sz w:val="32"/>
          </w:rPr>
          <w:t>IV.</w:t>
        </w:r>
        <w:r w:rsidR="00952BEA" w:rsidRPr="00952BEA">
          <w:rPr>
            <w:rFonts w:eastAsiaTheme="minorEastAsia"/>
            <w:b w:val="0"/>
            <w:bCs w:val="0"/>
            <w:caps w:val="0"/>
            <w:noProof/>
            <w:color w:val="auto"/>
            <w:sz w:val="36"/>
            <w:szCs w:val="22"/>
          </w:rPr>
          <w:tab/>
        </w:r>
        <w:r w:rsidR="00952BEA" w:rsidRPr="00952BEA">
          <w:rPr>
            <w:rStyle w:val="Lienhypertexte"/>
            <w:noProof/>
            <w:sz w:val="32"/>
          </w:rPr>
          <w:t>DEVELOPPEMENT</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_Toc420634947 \h </w:instrText>
        </w:r>
        <w:r w:rsidR="00952BEA" w:rsidRPr="00952BEA">
          <w:rPr>
            <w:noProof/>
            <w:webHidden/>
            <w:sz w:val="32"/>
          </w:rPr>
        </w:r>
        <w:r w:rsidR="00952BEA" w:rsidRPr="00952BEA">
          <w:rPr>
            <w:noProof/>
            <w:webHidden/>
            <w:sz w:val="32"/>
          </w:rPr>
          <w:fldChar w:fldCharType="separate"/>
        </w:r>
        <w:r w:rsidR="00BF5862">
          <w:rPr>
            <w:noProof/>
            <w:webHidden/>
            <w:sz w:val="32"/>
          </w:rPr>
          <w:t>15</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48" w:history="1">
        <w:r w:rsidR="00952BEA" w:rsidRPr="00952BEA">
          <w:rPr>
            <w:rStyle w:val="Lienhypertexte"/>
            <w:noProof/>
            <w:sz w:val="32"/>
          </w:rPr>
          <w:t>Schéma du domaine animale</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_Toc420634948 \h </w:instrText>
        </w:r>
        <w:r w:rsidR="00952BEA" w:rsidRPr="00952BEA">
          <w:rPr>
            <w:noProof/>
            <w:webHidden/>
            <w:sz w:val="32"/>
          </w:rPr>
        </w:r>
        <w:r w:rsidR="00952BEA" w:rsidRPr="00952BEA">
          <w:rPr>
            <w:noProof/>
            <w:webHidden/>
            <w:sz w:val="32"/>
          </w:rPr>
          <w:fldChar w:fldCharType="separate"/>
        </w:r>
        <w:r w:rsidR="00BF5862">
          <w:rPr>
            <w:noProof/>
            <w:webHidden/>
            <w:sz w:val="32"/>
          </w:rPr>
          <w:t>15</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49" w:history="1">
        <w:r w:rsidR="00952BEA" w:rsidRPr="00952BEA">
          <w:rPr>
            <w:rStyle w:val="Lienhypertexte"/>
            <w:noProof/>
            <w:sz w:val="32"/>
          </w:rPr>
          <w:t>La Classification du vivant</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_Toc420634949 \h </w:instrText>
        </w:r>
        <w:r w:rsidR="00952BEA" w:rsidRPr="00952BEA">
          <w:rPr>
            <w:noProof/>
            <w:webHidden/>
            <w:sz w:val="32"/>
          </w:rPr>
        </w:r>
        <w:r w:rsidR="00952BEA" w:rsidRPr="00952BEA">
          <w:rPr>
            <w:noProof/>
            <w:webHidden/>
            <w:sz w:val="32"/>
          </w:rPr>
          <w:fldChar w:fldCharType="separate"/>
        </w:r>
        <w:r w:rsidR="00BF5862">
          <w:rPr>
            <w:noProof/>
            <w:webHidden/>
            <w:sz w:val="32"/>
          </w:rPr>
          <w:t>15</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0" w:history="1">
        <w:r w:rsidR="00952BEA" w:rsidRPr="00952BEA">
          <w:rPr>
            <w:rStyle w:val="Lienhypertexte"/>
            <w:noProof/>
            <w:sz w:val="32"/>
          </w:rPr>
          <w:t>Le règne animal</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_Toc420634950 \h </w:instrText>
        </w:r>
        <w:r w:rsidR="00952BEA" w:rsidRPr="00952BEA">
          <w:rPr>
            <w:noProof/>
            <w:webHidden/>
            <w:sz w:val="32"/>
          </w:rPr>
        </w:r>
        <w:r w:rsidR="00952BEA" w:rsidRPr="00952BEA">
          <w:rPr>
            <w:noProof/>
            <w:webHidden/>
            <w:sz w:val="32"/>
          </w:rPr>
          <w:fldChar w:fldCharType="separate"/>
        </w:r>
        <w:r w:rsidR="00BF5862">
          <w:rPr>
            <w:noProof/>
            <w:webHidden/>
            <w:sz w:val="32"/>
          </w:rPr>
          <w:t>15</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1" w:history="1">
        <w:r w:rsidR="00952BEA" w:rsidRPr="00952BEA">
          <w:rPr>
            <w:rStyle w:val="Lienhypertexte"/>
            <w:noProof/>
            <w:sz w:val="32"/>
          </w:rPr>
          <w:t>Adaptation du domaine à l’application</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_Toc420634951 \h </w:instrText>
        </w:r>
        <w:r w:rsidR="00952BEA" w:rsidRPr="00952BEA">
          <w:rPr>
            <w:noProof/>
            <w:webHidden/>
            <w:sz w:val="32"/>
          </w:rPr>
        </w:r>
        <w:r w:rsidR="00952BEA" w:rsidRPr="00952BEA">
          <w:rPr>
            <w:noProof/>
            <w:webHidden/>
            <w:sz w:val="32"/>
          </w:rPr>
          <w:fldChar w:fldCharType="separate"/>
        </w:r>
        <w:r w:rsidR="00BF5862">
          <w:rPr>
            <w:noProof/>
            <w:webHidden/>
            <w:sz w:val="32"/>
          </w:rPr>
          <w:t>16</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2" w:history="1">
        <w:r w:rsidR="00952BEA" w:rsidRPr="00952BEA">
          <w:rPr>
            <w:rStyle w:val="Lienhypertexte"/>
            <w:noProof/>
            <w:sz w:val="32"/>
          </w:rPr>
          <w:t>Le schéma de l’arborescence</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_Toc420634952 \h </w:instrText>
        </w:r>
        <w:r w:rsidR="00952BEA" w:rsidRPr="00952BEA">
          <w:rPr>
            <w:noProof/>
            <w:webHidden/>
            <w:sz w:val="32"/>
          </w:rPr>
        </w:r>
        <w:r w:rsidR="00952BEA" w:rsidRPr="00952BEA">
          <w:rPr>
            <w:noProof/>
            <w:webHidden/>
            <w:sz w:val="32"/>
          </w:rPr>
          <w:fldChar w:fldCharType="separate"/>
        </w:r>
        <w:r w:rsidR="00BF5862">
          <w:rPr>
            <w:noProof/>
            <w:webHidden/>
            <w:sz w:val="32"/>
          </w:rPr>
          <w:t>17</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53" w:history="1">
        <w:r w:rsidR="00952BEA" w:rsidRPr="00952BEA">
          <w:rPr>
            <w:rStyle w:val="Lienhypertexte"/>
            <w:noProof/>
            <w:sz w:val="32"/>
          </w:rPr>
          <w:t>Données et schéma de la base de données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_Toc420634953 \h </w:instrText>
        </w:r>
        <w:r w:rsidR="00952BEA" w:rsidRPr="00952BEA">
          <w:rPr>
            <w:noProof/>
            <w:webHidden/>
            <w:sz w:val="32"/>
          </w:rPr>
        </w:r>
        <w:r w:rsidR="00952BEA" w:rsidRPr="00952BEA">
          <w:rPr>
            <w:noProof/>
            <w:webHidden/>
            <w:sz w:val="32"/>
          </w:rPr>
          <w:fldChar w:fldCharType="separate"/>
        </w:r>
        <w:r w:rsidR="00BF5862">
          <w:rPr>
            <w:noProof/>
            <w:webHidden/>
            <w:sz w:val="32"/>
          </w:rPr>
          <w:t>18</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4" w:history="1">
        <w:r w:rsidR="00952BEA" w:rsidRPr="00952BEA">
          <w:rPr>
            <w:rStyle w:val="Lienhypertexte"/>
            <w:noProof/>
            <w:sz w:val="32"/>
          </w:rPr>
          <w:t>Les données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_Toc420634954 \h </w:instrText>
        </w:r>
        <w:r w:rsidR="00952BEA" w:rsidRPr="00952BEA">
          <w:rPr>
            <w:noProof/>
            <w:webHidden/>
            <w:sz w:val="32"/>
          </w:rPr>
        </w:r>
        <w:r w:rsidR="00952BEA" w:rsidRPr="00952BEA">
          <w:rPr>
            <w:noProof/>
            <w:webHidden/>
            <w:sz w:val="32"/>
          </w:rPr>
          <w:fldChar w:fldCharType="separate"/>
        </w:r>
        <w:r w:rsidR="00BF5862">
          <w:rPr>
            <w:noProof/>
            <w:webHidden/>
            <w:sz w:val="32"/>
          </w:rPr>
          <w:t>18</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5" w:history="1">
        <w:r w:rsidR="00952BEA" w:rsidRPr="00952BEA">
          <w:rPr>
            <w:rStyle w:val="Lienhypertexte"/>
            <w:noProof/>
            <w:sz w:val="32"/>
          </w:rPr>
          <w:t>Modèle conceptuel de données</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_Toc420634955 \h </w:instrText>
        </w:r>
        <w:r w:rsidR="00952BEA" w:rsidRPr="00952BEA">
          <w:rPr>
            <w:noProof/>
            <w:webHidden/>
            <w:sz w:val="32"/>
          </w:rPr>
        </w:r>
        <w:r w:rsidR="00952BEA" w:rsidRPr="00952BEA">
          <w:rPr>
            <w:noProof/>
            <w:webHidden/>
            <w:sz w:val="32"/>
          </w:rPr>
          <w:fldChar w:fldCharType="separate"/>
        </w:r>
        <w:r w:rsidR="00BF5862">
          <w:rPr>
            <w:noProof/>
            <w:webHidden/>
            <w:sz w:val="32"/>
          </w:rPr>
          <w:t>19</w:t>
        </w:r>
        <w:r w:rsidR="00952BEA" w:rsidRPr="00952BEA">
          <w:rPr>
            <w:noProof/>
            <w:webHidden/>
            <w:sz w:val="32"/>
          </w:rPr>
          <w:fldChar w:fldCharType="end"/>
        </w:r>
      </w:hyperlink>
    </w:p>
    <w:p w:rsidR="00952BEA" w:rsidRPr="00952BEA" w:rsidRDefault="00BF4847">
      <w:pPr>
        <w:pStyle w:val="TM2"/>
        <w:tabs>
          <w:tab w:val="right" w:leader="dot" w:pos="8728"/>
        </w:tabs>
        <w:rPr>
          <w:rFonts w:eastAsiaTheme="minorEastAsia"/>
          <w:smallCaps w:val="0"/>
          <w:noProof/>
          <w:color w:val="auto"/>
          <w:sz w:val="36"/>
          <w:szCs w:val="22"/>
        </w:rPr>
      </w:pPr>
      <w:hyperlink w:anchor="_Toc420634956" w:history="1">
        <w:r w:rsidR="00952BEA" w:rsidRPr="00952BEA">
          <w:rPr>
            <w:rStyle w:val="Lienhypertexte"/>
            <w:noProof/>
            <w:sz w:val="32"/>
          </w:rPr>
          <w:t>Développement de l’application web</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_Toc420634956 \h </w:instrText>
        </w:r>
        <w:r w:rsidR="00952BEA" w:rsidRPr="00952BEA">
          <w:rPr>
            <w:noProof/>
            <w:webHidden/>
            <w:sz w:val="32"/>
          </w:rPr>
        </w:r>
        <w:r w:rsidR="00952BEA" w:rsidRPr="00952BEA">
          <w:rPr>
            <w:noProof/>
            <w:webHidden/>
            <w:sz w:val="32"/>
          </w:rPr>
          <w:fldChar w:fldCharType="separate"/>
        </w:r>
        <w:r w:rsidR="00BF5862">
          <w:rPr>
            <w:noProof/>
            <w:webHidden/>
            <w:sz w:val="32"/>
          </w:rPr>
          <w:t>21</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7" w:history="1">
        <w:r w:rsidR="00952BEA" w:rsidRPr="00952BEA">
          <w:rPr>
            <w:rStyle w:val="Lienhypertexte"/>
            <w:noProof/>
            <w:sz w:val="32"/>
          </w:rPr>
          <w:t>Interface graphique ; lancement de l’analyse</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_Toc420634957 \h </w:instrText>
        </w:r>
        <w:r w:rsidR="00952BEA" w:rsidRPr="00952BEA">
          <w:rPr>
            <w:noProof/>
            <w:webHidden/>
            <w:sz w:val="32"/>
          </w:rPr>
        </w:r>
        <w:r w:rsidR="00952BEA" w:rsidRPr="00952BEA">
          <w:rPr>
            <w:noProof/>
            <w:webHidden/>
            <w:sz w:val="32"/>
          </w:rPr>
          <w:fldChar w:fldCharType="separate"/>
        </w:r>
        <w:r w:rsidR="00BF5862">
          <w:rPr>
            <w:noProof/>
            <w:webHidden/>
            <w:sz w:val="32"/>
          </w:rPr>
          <w:t>21</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8" w:history="1">
        <w:r w:rsidR="00952BEA" w:rsidRPr="00952BEA">
          <w:rPr>
            <w:rStyle w:val="Lienhypertexte"/>
            <w:noProof/>
            <w:sz w:val="32"/>
          </w:rPr>
          <w:t>Interface graphique : résultat de l’analyse</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_Toc420634958 \h </w:instrText>
        </w:r>
        <w:r w:rsidR="00952BEA" w:rsidRPr="00952BEA">
          <w:rPr>
            <w:noProof/>
            <w:webHidden/>
            <w:sz w:val="32"/>
          </w:rPr>
        </w:r>
        <w:r w:rsidR="00952BEA" w:rsidRPr="00952BEA">
          <w:rPr>
            <w:noProof/>
            <w:webHidden/>
            <w:sz w:val="32"/>
          </w:rPr>
          <w:fldChar w:fldCharType="separate"/>
        </w:r>
        <w:r w:rsidR="00BF5862">
          <w:rPr>
            <w:noProof/>
            <w:webHidden/>
            <w:sz w:val="32"/>
          </w:rPr>
          <w:t>21</w:t>
        </w:r>
        <w:r w:rsidR="00952BEA" w:rsidRPr="00952BEA">
          <w:rPr>
            <w:noProof/>
            <w:webHidden/>
            <w:sz w:val="32"/>
          </w:rPr>
          <w:fldChar w:fldCharType="end"/>
        </w:r>
      </w:hyperlink>
    </w:p>
    <w:p w:rsidR="00952BEA" w:rsidRPr="00952BEA" w:rsidRDefault="00BF4847">
      <w:pPr>
        <w:pStyle w:val="TM3"/>
        <w:tabs>
          <w:tab w:val="right" w:leader="dot" w:pos="8728"/>
        </w:tabs>
        <w:rPr>
          <w:rFonts w:eastAsiaTheme="minorEastAsia"/>
          <w:i w:val="0"/>
          <w:iCs w:val="0"/>
          <w:noProof/>
          <w:color w:val="auto"/>
          <w:sz w:val="36"/>
          <w:szCs w:val="22"/>
        </w:rPr>
      </w:pPr>
      <w:hyperlink w:anchor="_Toc420634959" w:history="1">
        <w:r w:rsidR="00952BEA" w:rsidRPr="00952BEA">
          <w:rPr>
            <w:rStyle w:val="Lienhypertexte"/>
            <w:noProof/>
            <w:sz w:val="32"/>
          </w:rPr>
          <w:t>Amélioration du projet</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_Toc420634959 \h </w:instrText>
        </w:r>
        <w:r w:rsidR="00952BEA" w:rsidRPr="00952BEA">
          <w:rPr>
            <w:noProof/>
            <w:webHidden/>
            <w:sz w:val="32"/>
          </w:rPr>
        </w:r>
        <w:r w:rsidR="00952BEA" w:rsidRPr="00952BEA">
          <w:rPr>
            <w:noProof/>
            <w:webHidden/>
            <w:sz w:val="32"/>
          </w:rPr>
          <w:fldChar w:fldCharType="separate"/>
        </w:r>
        <w:r w:rsidR="00BF5862">
          <w:rPr>
            <w:noProof/>
            <w:webHidden/>
            <w:sz w:val="32"/>
          </w:rPr>
          <w:t>22</w:t>
        </w:r>
        <w:r w:rsidR="00952BEA" w:rsidRPr="00952BEA">
          <w:rPr>
            <w:noProof/>
            <w:webHidden/>
            <w:sz w:val="32"/>
          </w:rPr>
          <w:fldChar w:fldCharType="end"/>
        </w:r>
      </w:hyperlink>
    </w:p>
    <w:p w:rsidR="00952BEA" w:rsidRPr="00952BEA" w:rsidRDefault="00BF4847">
      <w:pPr>
        <w:pStyle w:val="TM1"/>
        <w:tabs>
          <w:tab w:val="left" w:pos="480"/>
          <w:tab w:val="right" w:leader="dot" w:pos="8728"/>
        </w:tabs>
        <w:rPr>
          <w:rFonts w:eastAsiaTheme="minorEastAsia"/>
          <w:b w:val="0"/>
          <w:bCs w:val="0"/>
          <w:caps w:val="0"/>
          <w:noProof/>
          <w:color w:val="auto"/>
          <w:sz w:val="36"/>
          <w:szCs w:val="22"/>
        </w:rPr>
      </w:pPr>
      <w:hyperlink w:anchor="_Toc420634960" w:history="1">
        <w:r w:rsidR="00952BEA" w:rsidRPr="00952BEA">
          <w:rPr>
            <w:rStyle w:val="Lienhypertexte"/>
            <w:noProof/>
            <w:sz w:val="32"/>
          </w:rPr>
          <w:t>V.</w:t>
        </w:r>
        <w:r w:rsidR="00952BEA" w:rsidRPr="00952BEA">
          <w:rPr>
            <w:rFonts w:eastAsiaTheme="minorEastAsia"/>
            <w:b w:val="0"/>
            <w:bCs w:val="0"/>
            <w:caps w:val="0"/>
            <w:noProof/>
            <w:color w:val="auto"/>
            <w:sz w:val="36"/>
            <w:szCs w:val="22"/>
          </w:rPr>
          <w:tab/>
        </w:r>
        <w:r w:rsidR="00952BEA" w:rsidRPr="00952BEA">
          <w:rPr>
            <w:rStyle w:val="Lienhypertexte"/>
            <w:noProof/>
            <w:sz w:val="32"/>
          </w:rPr>
          <w:t>Conclusion</w:t>
        </w:r>
        <w:r w:rsidR="00952BEA" w:rsidRPr="00952BEA">
          <w:rPr>
            <w:noProof/>
            <w:webHidden/>
            <w:sz w:val="32"/>
          </w:rPr>
          <w:tab/>
        </w:r>
        <w:r w:rsidR="00952BEA" w:rsidRPr="00952BEA">
          <w:rPr>
            <w:noProof/>
            <w:webHidden/>
            <w:sz w:val="32"/>
          </w:rPr>
          <w:fldChar w:fldCharType="begin"/>
        </w:r>
        <w:r w:rsidR="00952BEA" w:rsidRPr="00952BEA">
          <w:rPr>
            <w:noProof/>
            <w:webHidden/>
            <w:sz w:val="32"/>
          </w:rPr>
          <w:instrText xml:space="preserve"> PAGEREF _Toc420634960 \h </w:instrText>
        </w:r>
        <w:r w:rsidR="00952BEA" w:rsidRPr="00952BEA">
          <w:rPr>
            <w:noProof/>
            <w:webHidden/>
            <w:sz w:val="32"/>
          </w:rPr>
        </w:r>
        <w:r w:rsidR="00952BEA" w:rsidRPr="00952BEA">
          <w:rPr>
            <w:noProof/>
            <w:webHidden/>
            <w:sz w:val="32"/>
          </w:rPr>
          <w:fldChar w:fldCharType="separate"/>
        </w:r>
        <w:r w:rsidR="00BF5862">
          <w:rPr>
            <w:noProof/>
            <w:webHidden/>
            <w:sz w:val="32"/>
          </w:rPr>
          <w:t>23</w:t>
        </w:r>
        <w:r w:rsidR="00952BEA" w:rsidRPr="00952BEA">
          <w:rPr>
            <w:noProof/>
            <w:webHidden/>
            <w:sz w:val="32"/>
          </w:rPr>
          <w:fldChar w:fldCharType="end"/>
        </w:r>
      </w:hyperlink>
    </w:p>
    <w:p w:rsidR="00BD3B5A" w:rsidRPr="00F726FB" w:rsidRDefault="00B82ED0" w:rsidP="005F38BA">
      <w:pPr>
        <w:rPr>
          <w:sz w:val="30"/>
        </w:rPr>
      </w:pPr>
      <w:r w:rsidRPr="00F726FB">
        <w:rPr>
          <w:rFonts w:asciiTheme="minorHAnsi" w:hAnsiTheme="minorHAnsi"/>
          <w:b/>
          <w:bCs/>
          <w:caps/>
          <w:sz w:val="40"/>
        </w:rPr>
        <w:lastRenderedPageBreak/>
        <w:fldChar w:fldCharType="end"/>
      </w:r>
    </w:p>
    <w:p w:rsidR="005F38BA" w:rsidRPr="00CD138B" w:rsidRDefault="005F38BA" w:rsidP="00CD138B">
      <w:pPr>
        <w:pStyle w:val="Titre1"/>
      </w:pPr>
      <w:bookmarkStart w:id="1" w:name="_Toc420633732"/>
      <w:bookmarkStart w:id="2" w:name="_Toc420634108"/>
      <w:bookmarkStart w:id="3" w:name="_Toc420634935"/>
      <w:r w:rsidRPr="00CD138B">
        <w:t>Introduction</w:t>
      </w:r>
      <w:bookmarkEnd w:id="1"/>
      <w:bookmarkEnd w:id="2"/>
      <w:bookmarkEnd w:id="3"/>
    </w:p>
    <w:p w:rsidR="005F38BA" w:rsidRDefault="005F38BA" w:rsidP="005F38BA">
      <w:r>
        <w:t>Le Traitement Automatique des Langues (TAL) est un domaine pluridisciplinaire ou travaillent en collaboration étroite des linguistes et des informaticiens dans le but de développer des applications capables de traiter des données linguistiques.</w:t>
      </w:r>
    </w:p>
    <w:p w:rsidR="005F38BA" w:rsidRDefault="005F38BA" w:rsidP="005F38BA">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E432D6" w:rsidRDefault="00E432D6" w:rsidP="005F38BA"/>
    <w:p w:rsidR="005F38BA" w:rsidRDefault="005F38BA" w:rsidP="005F38BA">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5F38BA" w:rsidRDefault="005F38BA" w:rsidP="005F38BA">
      <w:r>
        <w:t>L'application, évaluant la sémantique de mots rencontrés dans un texte, vise un public qui par exemple veut apprendre le français.</w:t>
      </w:r>
    </w:p>
    <w:p w:rsidR="00E432D6" w:rsidRDefault="00E432D6" w:rsidP="005F38BA"/>
    <w:p w:rsidR="005F38BA" w:rsidRDefault="005F38BA" w:rsidP="005F38BA">
      <w:r>
        <w:t>Dans ce rapport nous allons vous présenter notre projet et détailler sa conception de manière explicite de la phase d'analyse au produit final.</w:t>
      </w:r>
    </w:p>
    <w:p w:rsidR="00E432D6" w:rsidRDefault="00E432D6" w:rsidP="005F38BA"/>
    <w:p w:rsidR="005F38BA" w:rsidRDefault="005F38BA" w:rsidP="005F38BA">
      <w:r>
        <w:t>Pour cela, nous ferons dans un premier temps un examen attentif du sujet et nous évoquerons les méthodes et outils pouvant être utilisés pour mener à terme le projet.</w:t>
      </w:r>
    </w:p>
    <w:p w:rsidR="00E432D6" w:rsidRDefault="00E432D6" w:rsidP="005F38BA"/>
    <w:p w:rsidR="005F38BA" w:rsidRDefault="005F38BA" w:rsidP="005F38BA">
      <w:r>
        <w:t>Dans une deuxième partie, il s'agira de détailler le travail réalisé.</w:t>
      </w:r>
    </w:p>
    <w:p w:rsidR="00E432D6" w:rsidRDefault="005F38BA" w:rsidP="005F38BA">
      <w:r>
        <w:t>Enfin, une troisième partie fera office de conclusion dans laquelle on s'efforcera de faire le point sur la réalisation du projet par rapport aux objectifs fixés par le cahier des charges.</w:t>
      </w:r>
    </w:p>
    <w:p w:rsidR="00E432D6" w:rsidRDefault="00E432D6">
      <w:pPr>
        <w:spacing w:after="200" w:line="264" w:lineRule="auto"/>
      </w:pPr>
      <w:r>
        <w:br w:type="page"/>
      </w: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Pr="004926B0" w:rsidRDefault="00D0038A" w:rsidP="00B82ED0">
      <w:pPr>
        <w:pStyle w:val="Style1"/>
        <w:rPr>
          <w:color w:val="007789" w:themeColor="accent1" w:themeShade="BF"/>
          <w:sz w:val="40"/>
          <w14:textFill>
            <w14:solidFill>
              <w14:schemeClr w14:val="accent1">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ANALYSE</w:t>
      </w:r>
      <w:r w:rsidR="007852B3">
        <w:rPr>
          <w:color w:val="3A4452" w:themeColor="text2" w:themeShade="BF"/>
          <w14:textFill>
            <w14:solidFill>
              <w14:schemeClr w14:val="tx2">
                <w14:alpha w14:val="30000"/>
                <w14:lumMod w14:val="75000"/>
              </w14:schemeClr>
            </w14:solidFill>
          </w14:textFill>
        </w:rPr>
        <w:t xml:space="preserve"> DU PROJET</w:t>
      </w:r>
      <w:r w:rsidR="004633C2" w:rsidRPr="004926B0">
        <w:rPr>
          <w:color w:val="3A4452" w:themeColor="text2" w:themeShade="BF"/>
          <w:sz w:val="40"/>
          <w14:textFill>
            <w14:solidFill>
              <w14:schemeClr w14:val="tx2">
                <w14:alpha w14:val="30000"/>
                <w14:lumMod w14:val="75000"/>
              </w14:schemeClr>
            </w14:solidFill>
          </w14:textFill>
        </w:rPr>
        <w:br w:type="page"/>
      </w:r>
    </w:p>
    <w:p w:rsidR="005F38BA" w:rsidRPr="00CD138B" w:rsidRDefault="005F38BA" w:rsidP="00CD138B">
      <w:pPr>
        <w:pStyle w:val="Titre1"/>
      </w:pPr>
      <w:bookmarkStart w:id="4" w:name="_Toc420633733"/>
      <w:bookmarkStart w:id="5" w:name="_Toc420634109"/>
      <w:bookmarkStart w:id="6" w:name="_Toc420634936"/>
      <w:r w:rsidRPr="00CD138B">
        <w:lastRenderedPageBreak/>
        <w:t>Sujet détaillé</w:t>
      </w:r>
      <w:bookmarkEnd w:id="4"/>
      <w:bookmarkEnd w:id="5"/>
      <w:bookmarkEnd w:id="6"/>
    </w:p>
    <w:p w:rsidR="005F38BA" w:rsidRDefault="005F38BA" w:rsidP="00CD138B">
      <w:pPr>
        <w:pStyle w:val="Titre2"/>
      </w:pPr>
      <w:bookmarkStart w:id="7" w:name="_Toc420633734"/>
      <w:bookmarkStart w:id="8" w:name="_Toc420634110"/>
      <w:bookmarkStart w:id="9" w:name="_Toc420634937"/>
      <w:r>
        <w:t>Objectifs</w:t>
      </w:r>
      <w:bookmarkEnd w:id="7"/>
      <w:bookmarkEnd w:id="8"/>
      <w:bookmarkEnd w:id="9"/>
    </w:p>
    <w:p w:rsidR="005F38BA" w:rsidRDefault="005F38BA" w:rsidP="005F38BA"/>
    <w:p w:rsidR="005F38BA" w:rsidRDefault="005F38BA" w:rsidP="005F38BA">
      <w:r>
        <w:t>L’application doit récupérer en entrée un texte pour ensuite l’analyser et afficher la classification de chaque mot en fonction d’une description déjà définie dans un domaine choisi. L’analyse des mots permettra ensuite de vérifier la sémantique des phrases.</w:t>
      </w:r>
    </w:p>
    <w:p w:rsidR="005F38BA" w:rsidRDefault="005F38BA" w:rsidP="005F38BA">
      <w:r>
        <w:t>L’interface Web de l’application doit être conviviale, ergonomique et facile d’utilisation.</w:t>
      </w:r>
    </w:p>
    <w:p w:rsidR="005F38BA" w:rsidRDefault="005F38BA" w:rsidP="005F38BA"/>
    <w:p w:rsidR="005F38BA" w:rsidRDefault="005F38BA" w:rsidP="00B82ED0">
      <w:pPr>
        <w:pStyle w:val="Titre2"/>
      </w:pPr>
      <w:bookmarkStart w:id="10" w:name="_Toc420634111"/>
      <w:bookmarkStart w:id="11" w:name="_Toc420634938"/>
      <w:r>
        <w:t>Domaine de classification</w:t>
      </w:r>
      <w:bookmarkEnd w:id="10"/>
      <w:bookmarkEnd w:id="11"/>
    </w:p>
    <w:p w:rsidR="005F38BA" w:rsidRDefault="005F38BA" w:rsidP="005F38BA"/>
    <w:p w:rsidR="005F38BA" w:rsidRDefault="005F38BA" w:rsidP="005F38BA">
      <w:r>
        <w:tab/>
        <w:t xml:space="preserve">Le choix d’un domaine de classification des mots nous a demandé un certain temps de réflexion de la part de notre équipe afin de choisir un domaine pouvant être </w:t>
      </w:r>
      <w:r w:rsidR="00CF40B9">
        <w:t>utiles</w:t>
      </w:r>
      <w:r>
        <w:t xml:space="preserve"> et intéressant pour les futurs utilisateurs.</w:t>
      </w:r>
    </w:p>
    <w:p w:rsidR="005F38BA" w:rsidRDefault="00E432D6" w:rsidP="005F38BA">
      <w:r>
        <w:rPr>
          <w:noProof/>
        </w:rPr>
        <w:drawing>
          <wp:inline distT="0" distB="0" distL="0" distR="0" wp14:anchorId="730EB22F" wp14:editId="15D6B415">
            <wp:extent cx="5610225" cy="2257365"/>
            <wp:effectExtent l="0" t="0" r="0" b="0"/>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233" cy="2258575"/>
                    </a:xfrm>
                    <a:prstGeom prst="rect">
                      <a:avLst/>
                    </a:prstGeom>
                    <a:noFill/>
                    <a:ln>
                      <a:noFill/>
                    </a:ln>
                  </pic:spPr>
                </pic:pic>
              </a:graphicData>
            </a:graphic>
          </wp:inline>
        </w:drawing>
      </w:r>
    </w:p>
    <w:p w:rsidR="006A41E9" w:rsidRDefault="006A41E9" w:rsidP="006A41E9">
      <w:r>
        <w:t>Le monde animal est un grand domaine intéressant qui, jusqu’aujourd’hui reste un sujet de recherche importante et vaste, c’est la raison pour laquelle on a choisi de faire d’explorer ce monde. Dans le TAL, plusieurs projet de recherche de plusieurs universités ont été réalisé dans d’autre domaine, mais pas dans le domaine de la règne animale et encore moins en français.</w:t>
      </w:r>
    </w:p>
    <w:p w:rsidR="006A41E9" w:rsidRDefault="006A41E9" w:rsidP="006A41E9">
      <w:r>
        <w:t xml:space="preserve">Notre application va se concentré sur la reconnaissance de l’entité animale et de résoudre la sémantique dans une phrase en entré. </w:t>
      </w:r>
    </w:p>
    <w:p w:rsidR="005F38BA" w:rsidRPr="006A41E9" w:rsidRDefault="005F38BA" w:rsidP="005F38BA">
      <w:pPr>
        <w:rPr>
          <w:b/>
        </w:rPr>
      </w:pPr>
      <w:r w:rsidRPr="006A41E9">
        <w:rPr>
          <w:b/>
        </w:rPr>
        <w:lastRenderedPageBreak/>
        <w:t>Méthode :</w:t>
      </w:r>
    </w:p>
    <w:p w:rsidR="005F38BA" w:rsidRDefault="005F38BA" w:rsidP="005F38BA">
      <w:r>
        <w:t>Le mécanisme de fonctionnement de l’application est le parcours de parcourir l’arbre depuis le lemme en remontant chaque sommet jusqu’à atteindre son hyperonyme dans le but d’avoir tous les caractéristique commune de l’animale et son brève description.</w:t>
      </w:r>
    </w:p>
    <w:p w:rsidR="005F38BA" w:rsidRPr="006A41E9" w:rsidRDefault="005F38BA" w:rsidP="005F38BA">
      <w:pPr>
        <w:rPr>
          <w:b/>
        </w:rPr>
      </w:pPr>
      <w:r w:rsidRPr="006A41E9">
        <w:rPr>
          <w:b/>
        </w:rPr>
        <w:t>Analyse d’un lemme:</w:t>
      </w:r>
    </w:p>
    <w:p w:rsidR="005F38BA" w:rsidRDefault="005F38BA" w:rsidP="005F38BA">
      <w:r>
        <w:t>Un lemme d’une phrase correspond plusieurs définition et de caractéristique et sera représenté comme suit. Admettons la phrase :</w:t>
      </w:r>
    </w:p>
    <w:p w:rsidR="005F38BA" w:rsidRDefault="005F38BA" w:rsidP="005F38BA">
      <w:r>
        <w:t xml:space="preserve"> « Le </w:t>
      </w:r>
      <w:r w:rsidRPr="006A41E9">
        <w:rPr>
          <w:bdr w:val="single" w:sz="12" w:space="0" w:color="FF0000"/>
        </w:rPr>
        <w:t>chien</w:t>
      </w:r>
      <w:r>
        <w:t xml:space="preserve"> est l'animal domestique le plus célèbre et le plus varié ».</w:t>
      </w:r>
    </w:p>
    <w:p w:rsidR="005F38BA" w:rsidRDefault="005F38BA" w:rsidP="005F38BA">
      <w:r>
        <w:t xml:space="preserve">Le </w:t>
      </w:r>
      <w:r w:rsidR="006A41E9">
        <w:t>mot</w:t>
      </w:r>
      <w:r w:rsidR="006A41E9">
        <w:rPr>
          <w:rFonts w:ascii="Calibri" w:hAnsi="Calibri" w:cs="Calibri"/>
        </w:rPr>
        <w:t> </w:t>
      </w:r>
      <w:r w:rsidR="006A41E9">
        <w:t>‘</w:t>
      </w:r>
      <w:r>
        <w:t xml:space="preserve">chien </w:t>
      </w:r>
      <w:r w:rsidR="006A41E9">
        <w:t>‘</w:t>
      </w:r>
      <w:r w:rsidR="006A41E9">
        <w:rPr>
          <w:rFonts w:ascii="Calibri" w:hAnsi="Calibri" w:cs="Calibri"/>
        </w:rPr>
        <w:t> </w:t>
      </w:r>
      <w:r w:rsidR="006A41E9">
        <w:t xml:space="preserve">est </w:t>
      </w:r>
      <w:r>
        <w:t>représenté comme suit :</w:t>
      </w:r>
    </w:p>
    <w:p w:rsidR="005F38BA" w:rsidRDefault="006A41E9" w:rsidP="005F38BA">
      <w:r>
        <w:rPr>
          <w:noProof/>
        </w:rPr>
        <w:drawing>
          <wp:anchor distT="0" distB="0" distL="114300" distR="114300" simplePos="0" relativeHeight="251663360" behindDoc="0" locked="0" layoutInCell="1" allowOverlap="1" wp14:anchorId="68C7389B" wp14:editId="3DD38E3E">
            <wp:simplePos x="0" y="0"/>
            <wp:positionH relativeFrom="margin">
              <wp:align>left</wp:align>
            </wp:positionH>
            <wp:positionV relativeFrom="paragraph">
              <wp:posOffset>246380</wp:posOffset>
            </wp:positionV>
            <wp:extent cx="5257800" cy="41116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3">
                      <a:extLst>
                        <a:ext uri="{28A0092B-C50C-407E-A947-70E740481C1C}">
                          <a14:useLocalDpi xmlns:a14="http://schemas.microsoft.com/office/drawing/2010/main" val="0"/>
                        </a:ext>
                      </a:extLst>
                    </a:blip>
                    <a:stretch>
                      <a:fillRect/>
                    </a:stretch>
                  </pic:blipFill>
                  <pic:spPr>
                    <a:xfrm>
                      <a:off x="0" y="0"/>
                      <a:ext cx="5258394" cy="4112090"/>
                    </a:xfrm>
                    <a:prstGeom prst="rect">
                      <a:avLst/>
                    </a:prstGeom>
                  </pic:spPr>
                </pic:pic>
              </a:graphicData>
            </a:graphic>
            <wp14:sizeRelH relativeFrom="margin">
              <wp14:pctWidth>0</wp14:pctWidth>
            </wp14:sizeRelH>
            <wp14:sizeRelV relativeFrom="margin">
              <wp14:pctHeight>0</wp14:pctHeight>
            </wp14:sizeRelV>
          </wp:anchor>
        </w:drawing>
      </w:r>
    </w:p>
    <w:p w:rsidR="006A41E9" w:rsidRDefault="006A41E9" w:rsidP="006A41E9"/>
    <w:p w:rsidR="006A41E9" w:rsidRDefault="006A41E9" w:rsidP="006A41E9">
      <w:r>
        <w:t>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utilisé pour ce bon lemme tout en évitant la sémantique.</w:t>
      </w:r>
      <w:r>
        <w:br w:type="page"/>
      </w:r>
    </w:p>
    <w:p w:rsidR="005F38BA" w:rsidRDefault="00FC410D" w:rsidP="00FC410D">
      <w:pPr>
        <w:pStyle w:val="Titre1"/>
      </w:pPr>
      <w:bookmarkStart w:id="12" w:name="_Toc420634939"/>
      <w:r>
        <w:lastRenderedPageBreak/>
        <w:t>Conception</w:t>
      </w:r>
      <w:bookmarkEnd w:id="12"/>
    </w:p>
    <w:p w:rsidR="00FC410D" w:rsidRDefault="00FC410D" w:rsidP="00FC410D">
      <w:pPr>
        <w:pStyle w:val="Titre2"/>
      </w:pPr>
      <w:bookmarkStart w:id="13" w:name="_Toc420634940"/>
      <w:r w:rsidRPr="00CD138B">
        <w:t>L’équipe de développement</w:t>
      </w:r>
      <w:bookmarkEnd w:id="13"/>
    </w:p>
    <w:p w:rsidR="00FC410D" w:rsidRPr="00FC410D" w:rsidRDefault="00FC410D" w:rsidP="00FC410D"/>
    <w:p w:rsidR="005F38BA" w:rsidRDefault="005F38BA" w:rsidP="005F38BA">
      <w:r>
        <w:t>L’équipe est formée de 3 étudiants encadrés par Madame Line JAKUBIEC-JAMET.</w:t>
      </w:r>
    </w:p>
    <w:tbl>
      <w:tblPr>
        <w:tblStyle w:val="Grilledutableau"/>
        <w:tblW w:w="9091" w:type="dxa"/>
        <w:jc w:val="center"/>
        <w:tblLook w:val="04A0" w:firstRow="1" w:lastRow="0" w:firstColumn="1" w:lastColumn="0" w:noHBand="0" w:noVBand="1"/>
      </w:tblPr>
      <w:tblGrid>
        <w:gridCol w:w="2817"/>
        <w:gridCol w:w="2337"/>
        <w:gridCol w:w="3937"/>
      </w:tblGrid>
      <w:tr w:rsidR="006A41E9" w:rsidRPr="00147C45" w:rsidTr="00147C45">
        <w:trPr>
          <w:jc w:val="center"/>
        </w:trPr>
        <w:tc>
          <w:tcPr>
            <w:tcW w:w="2804" w:type="dxa"/>
            <w:vAlign w:val="center"/>
          </w:tcPr>
          <w:p w:rsidR="006A41E9" w:rsidRPr="00147C45" w:rsidRDefault="006A41E9" w:rsidP="00147C45">
            <w:pPr>
              <w:jc w:val="center"/>
              <w:rPr>
                <w:b/>
              </w:rPr>
            </w:pPr>
            <w:r w:rsidRPr="00147C45">
              <w:rPr>
                <w:b/>
              </w:rPr>
              <w:t>Nom</w:t>
            </w:r>
          </w:p>
        </w:tc>
        <w:tc>
          <w:tcPr>
            <w:tcW w:w="2348" w:type="dxa"/>
            <w:vAlign w:val="center"/>
          </w:tcPr>
          <w:p w:rsidR="006A41E9" w:rsidRPr="00147C45" w:rsidRDefault="006A41E9" w:rsidP="00147C45">
            <w:pPr>
              <w:jc w:val="center"/>
              <w:rPr>
                <w:b/>
              </w:rPr>
            </w:pPr>
            <w:r w:rsidRPr="00147C45">
              <w:rPr>
                <w:b/>
              </w:rPr>
              <w:t>Rôle</w:t>
            </w:r>
          </w:p>
        </w:tc>
        <w:tc>
          <w:tcPr>
            <w:tcW w:w="3939" w:type="dxa"/>
            <w:vAlign w:val="center"/>
          </w:tcPr>
          <w:p w:rsidR="006A41E9" w:rsidRPr="00147C45" w:rsidRDefault="006A41E9" w:rsidP="00147C45">
            <w:pPr>
              <w:jc w:val="center"/>
              <w:rPr>
                <w:b/>
              </w:rPr>
            </w:pPr>
            <w:r w:rsidRPr="00147C45">
              <w:rPr>
                <w:b/>
              </w:rPr>
              <w:t>Contact</w:t>
            </w:r>
          </w:p>
        </w:tc>
      </w:tr>
      <w:tr w:rsidR="006A41E9" w:rsidTr="00147C45">
        <w:trPr>
          <w:jc w:val="center"/>
        </w:trPr>
        <w:tc>
          <w:tcPr>
            <w:tcW w:w="2804" w:type="dxa"/>
            <w:vAlign w:val="center"/>
          </w:tcPr>
          <w:p w:rsidR="006A41E9" w:rsidRPr="003F1F4B" w:rsidRDefault="006A41E9" w:rsidP="00147C45">
            <w:r w:rsidRPr="003F1F4B">
              <w:t>Line JAKUBIEC-JAMET</w:t>
            </w:r>
          </w:p>
        </w:tc>
        <w:tc>
          <w:tcPr>
            <w:tcW w:w="2348" w:type="dxa"/>
            <w:vAlign w:val="center"/>
          </w:tcPr>
          <w:p w:rsidR="006A41E9" w:rsidRPr="003F1F4B" w:rsidRDefault="006A41E9" w:rsidP="00147C45">
            <w:pPr>
              <w:jc w:val="center"/>
            </w:pPr>
            <w:r w:rsidRPr="003F1F4B">
              <w:t>Encadrant</w:t>
            </w:r>
          </w:p>
        </w:tc>
        <w:tc>
          <w:tcPr>
            <w:tcW w:w="3939" w:type="dxa"/>
            <w:vAlign w:val="center"/>
          </w:tcPr>
          <w:p w:rsidR="006A41E9" w:rsidRPr="003F1F4B" w:rsidRDefault="006A41E9" w:rsidP="00147C45">
            <w:pPr>
              <w:jc w:val="right"/>
            </w:pPr>
            <w:r w:rsidRPr="003F1F4B">
              <w:t>line.jakubiec@univ-amu.fr</w:t>
            </w:r>
          </w:p>
        </w:tc>
      </w:tr>
      <w:tr w:rsidR="006A41E9" w:rsidTr="00147C45">
        <w:trPr>
          <w:jc w:val="center"/>
        </w:trPr>
        <w:tc>
          <w:tcPr>
            <w:tcW w:w="2804" w:type="dxa"/>
            <w:vAlign w:val="center"/>
          </w:tcPr>
          <w:p w:rsidR="006A41E9" w:rsidRPr="003F1F4B" w:rsidRDefault="006A41E9" w:rsidP="00147C45">
            <w:r w:rsidRPr="003F1F4B">
              <w:t>Lucien KERISIT</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lucien.kerisit@etu.univ-amu.fr</w:t>
            </w:r>
          </w:p>
        </w:tc>
      </w:tr>
      <w:tr w:rsidR="006A41E9" w:rsidTr="00147C45">
        <w:trPr>
          <w:jc w:val="center"/>
        </w:trPr>
        <w:tc>
          <w:tcPr>
            <w:tcW w:w="2804" w:type="dxa"/>
            <w:vAlign w:val="center"/>
          </w:tcPr>
          <w:p w:rsidR="006A41E9" w:rsidRPr="003F1F4B" w:rsidRDefault="006A41E9" w:rsidP="00147C45">
            <w:r w:rsidRPr="003F1F4B">
              <w:t>Waël KOUJUK</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wael.koujuk@etu.univ-amu.fr</w:t>
            </w:r>
          </w:p>
        </w:tc>
      </w:tr>
      <w:tr w:rsidR="006A41E9" w:rsidTr="00147C45">
        <w:trPr>
          <w:jc w:val="center"/>
        </w:trPr>
        <w:tc>
          <w:tcPr>
            <w:tcW w:w="2804" w:type="dxa"/>
            <w:vAlign w:val="center"/>
          </w:tcPr>
          <w:p w:rsidR="006A41E9" w:rsidRPr="00D25271" w:rsidRDefault="006A41E9" w:rsidP="00147C45">
            <w:r w:rsidRPr="00D25271">
              <w:t>Patty RANDRIAMBOLOLONA</w:t>
            </w:r>
          </w:p>
        </w:tc>
        <w:tc>
          <w:tcPr>
            <w:tcW w:w="2348" w:type="dxa"/>
            <w:vAlign w:val="center"/>
          </w:tcPr>
          <w:p w:rsidR="006A41E9" w:rsidRPr="00D25271" w:rsidRDefault="006A41E9" w:rsidP="00147C45">
            <w:pPr>
              <w:jc w:val="center"/>
            </w:pPr>
            <w:r w:rsidRPr="00D25271">
              <w:t>Etudiant / Développeur</w:t>
            </w:r>
          </w:p>
        </w:tc>
        <w:tc>
          <w:tcPr>
            <w:tcW w:w="3939" w:type="dxa"/>
            <w:vAlign w:val="center"/>
          </w:tcPr>
          <w:p w:rsidR="006A41E9" w:rsidRPr="00D25271" w:rsidRDefault="006A41E9" w:rsidP="00147C45">
            <w:pPr>
              <w:jc w:val="right"/>
            </w:pPr>
            <w:r w:rsidRPr="00D25271">
              <w:t>patty.randriambololona@etu.univ-</w:t>
            </w:r>
            <w:r w:rsidR="00147C45">
              <w:t>a</w:t>
            </w:r>
            <w:r w:rsidRPr="00D25271">
              <w:t>mu.fr</w:t>
            </w:r>
          </w:p>
        </w:tc>
      </w:tr>
    </w:tbl>
    <w:p w:rsidR="005F38BA" w:rsidRDefault="005F38BA" w:rsidP="005F38BA"/>
    <w:p w:rsidR="005F38BA" w:rsidRDefault="005F38BA" w:rsidP="00FC410D">
      <w:pPr>
        <w:pStyle w:val="Titre2"/>
      </w:pPr>
      <w:bookmarkStart w:id="14" w:name="_Toc420634941"/>
      <w:r>
        <w:t>Mise en œuvre et répartition des tâches</w:t>
      </w:r>
      <w:bookmarkEnd w:id="14"/>
    </w:p>
    <w:p w:rsidR="005F38BA" w:rsidRDefault="005F38BA" w:rsidP="005F38BA"/>
    <w:p w:rsidR="005F38BA" w:rsidRPr="001B57FC" w:rsidRDefault="005F38BA" w:rsidP="00FC410D">
      <w:pPr>
        <w:pStyle w:val="Titre3"/>
      </w:pPr>
      <w:bookmarkStart w:id="15" w:name="_Toc420633736"/>
      <w:bookmarkStart w:id="16" w:name="_Toc420634113"/>
      <w:bookmarkStart w:id="17" w:name="_Toc420634942"/>
      <w:r w:rsidRPr="001B57FC">
        <w:t>Rédaction de rapport :</w:t>
      </w:r>
      <w:bookmarkEnd w:id="15"/>
      <w:bookmarkEnd w:id="16"/>
      <w:bookmarkEnd w:id="17"/>
      <w:r w:rsidRPr="001B57FC">
        <w:t xml:space="preserve"> </w:t>
      </w:r>
    </w:p>
    <w:p w:rsidR="001B57FC" w:rsidRPr="001B57FC" w:rsidRDefault="001B57FC" w:rsidP="001B57FC"/>
    <w:p w:rsidR="005F38BA" w:rsidRDefault="005F38BA" w:rsidP="005F38BA">
      <w:r>
        <w:t>La définition et la rédaction de chaque document sera réalisée par un ou plusieurs membres du groupe. Une fois la rédaction terminée, le document sera vérifié par l’ensemble de l’équipe. Ces derniers devront s’assurer de la bonne qualité du travail réalisé, puis émettre d’éventuelles remarques et suggestions de modifications. Enfin, les auteurs du document devront prendre en compte les retours apportés par les approbateurs et seront chargés d’effectuer les corrections nécessaires.</w:t>
      </w:r>
    </w:p>
    <w:p w:rsidR="00362474" w:rsidRDefault="00362474" w:rsidP="005F38BA"/>
    <w:p w:rsidR="005F38BA" w:rsidRPr="001B57FC" w:rsidRDefault="005F38BA" w:rsidP="00FC410D">
      <w:pPr>
        <w:pStyle w:val="Titre3"/>
      </w:pPr>
      <w:bookmarkStart w:id="18" w:name="_Toc420633737"/>
      <w:bookmarkStart w:id="19" w:name="_Toc420634114"/>
      <w:bookmarkStart w:id="20" w:name="_Toc420634943"/>
      <w:r w:rsidRPr="001B57FC">
        <w:t>Centralisation du projet avec gestionnaire de version :</w:t>
      </w:r>
      <w:bookmarkEnd w:id="18"/>
      <w:bookmarkEnd w:id="19"/>
      <w:bookmarkEnd w:id="20"/>
    </w:p>
    <w:p w:rsidR="005F38BA" w:rsidRDefault="005F38BA" w:rsidP="005F38BA">
      <w:r>
        <w:tab/>
        <w:t xml:space="preserve">Afin de centraliser les documents et sources, nous utiliserons le gestionnaire de version Git pour pouvoir mener à bien la réalisation de ce projet informatique. </w:t>
      </w:r>
    </w:p>
    <w:p w:rsidR="005F38BA" w:rsidRDefault="005F38BA" w:rsidP="005F38BA">
      <w:r>
        <w:lastRenderedPageBreak/>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participants ont donc accès aux sources du projet pour y apporter leur modifications.</w:t>
      </w:r>
    </w:p>
    <w:p w:rsidR="006B53D6" w:rsidRPr="00C83196" w:rsidRDefault="005F38BA" w:rsidP="00C83196">
      <w:r>
        <w:tab/>
        <w:t>Le gestionnaire de version Git nous permettra de suivre scrupuleusement les modifications apportées au projet, la sauvegarde des sources et de beaucoup d’autre fonctionnalités pour pouvoir travailler en équipe de façon efficace.</w:t>
      </w:r>
    </w:p>
    <w:p w:rsidR="005F38BA" w:rsidRPr="001B57FC" w:rsidRDefault="005F38BA" w:rsidP="00CD138B">
      <w:r w:rsidRPr="001B57FC">
        <w:t>Architecture de l’application et technologies utilisées</w:t>
      </w:r>
    </w:p>
    <w:p w:rsidR="005F38BA" w:rsidRDefault="005F38BA" w:rsidP="005F38BA"/>
    <w:p w:rsidR="005F38BA" w:rsidRDefault="005F38BA" w:rsidP="00FC410D">
      <w:pPr>
        <w:pStyle w:val="Titre3"/>
      </w:pPr>
      <w:bookmarkStart w:id="21" w:name="_Toc420633738"/>
      <w:bookmarkStart w:id="22" w:name="_Toc420634115"/>
      <w:bookmarkStart w:id="23" w:name="_Toc420634944"/>
      <w:r w:rsidRPr="001B57FC">
        <w:t>Contraintes techniques et solutions</w:t>
      </w:r>
      <w:bookmarkEnd w:id="21"/>
      <w:bookmarkEnd w:id="22"/>
      <w:bookmarkEnd w:id="23"/>
    </w:p>
    <w:p w:rsidR="006B53D6" w:rsidRPr="001B57FC" w:rsidRDefault="006B53D6" w:rsidP="005F38BA">
      <w:pPr>
        <w:rPr>
          <w:b/>
        </w:rPr>
      </w:pPr>
    </w:p>
    <w:p w:rsidR="005F38BA" w:rsidRDefault="005F38BA" w:rsidP="005F38BA">
      <w:r>
        <w:t xml:space="preserve">La première question qui s'est posée pour la réalisation de la partie technique du projet a été de choisir une architecture pour l'application. </w:t>
      </w:r>
    </w:p>
    <w:p w:rsidR="005F38BA" w:rsidRDefault="005F38BA" w:rsidP="005F38BA">
      <w:r>
        <w:t xml:space="preserve">En effet, le site requiert une structure qui puisse stocker des informations, les utiliser et les traiter. L’application doit pouvoir gérer une base de données de façon optimale et nécessitera d’avoir des pages fluides et réactives. </w:t>
      </w:r>
    </w:p>
    <w:p w:rsidR="005F38BA" w:rsidRDefault="005F38BA" w:rsidP="005F38BA">
      <w:r>
        <w:t>Les types de périphériques qui accèderont à l’application seront variés, ce qui imposera un développement de l’application de manière « responsive » pour s’adapter à tous ces médias.</w:t>
      </w:r>
    </w:p>
    <w:p w:rsidR="00F82846" w:rsidRDefault="00F82846" w:rsidP="005F38BA"/>
    <w:p w:rsidR="00F82846" w:rsidRDefault="00F82846" w:rsidP="005F38BA"/>
    <w:p w:rsidR="005F38BA" w:rsidRDefault="006B53D6" w:rsidP="00F82846">
      <w:pPr>
        <w:jc w:val="center"/>
      </w:pPr>
      <w:r>
        <w:rPr>
          <w:noProof/>
        </w:rPr>
        <w:drawing>
          <wp:inline distT="0" distB="0" distL="0" distR="0" wp14:anchorId="7804A4A1" wp14:editId="652CB8F6">
            <wp:extent cx="4203700" cy="2797175"/>
            <wp:effectExtent l="0" t="0" r="6350" b="3175"/>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inline>
        </w:drawing>
      </w:r>
    </w:p>
    <w:p w:rsidR="005F38BA" w:rsidRDefault="005F38BA" w:rsidP="005F38BA"/>
    <w:p w:rsidR="00B82ED0" w:rsidRDefault="00B82ED0" w:rsidP="005F38BA"/>
    <w:p w:rsidR="00B82ED0" w:rsidRDefault="00B82ED0" w:rsidP="005F38BA"/>
    <w:p w:rsidR="00B82ED0" w:rsidRDefault="00B82ED0" w:rsidP="005F38BA"/>
    <w:p w:rsidR="005F38BA" w:rsidRPr="006B53D6" w:rsidRDefault="005F38BA" w:rsidP="00FC410D">
      <w:pPr>
        <w:pStyle w:val="Titre3"/>
      </w:pPr>
      <w:bookmarkStart w:id="24" w:name="_Toc420633739"/>
      <w:bookmarkStart w:id="25" w:name="_Toc420634116"/>
      <w:bookmarkStart w:id="26" w:name="_Toc420634945"/>
      <w:r w:rsidRPr="006B53D6">
        <w:t>Justification des choix technologiques</w:t>
      </w:r>
      <w:bookmarkEnd w:id="24"/>
      <w:bookmarkEnd w:id="25"/>
      <w:bookmarkEnd w:id="26"/>
    </w:p>
    <w:p w:rsidR="005F38BA" w:rsidRDefault="005F38BA" w:rsidP="005F38BA"/>
    <w:p w:rsidR="005F38BA" w:rsidRDefault="005F38BA" w:rsidP="005F38BA">
      <w:r>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5F38BA" w:rsidRDefault="005F38BA" w:rsidP="005F38BA">
      <w:r>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5F38BA" w:rsidRDefault="005F38BA" w:rsidP="005F38BA">
      <w:r>
        <w:t xml:space="preserve">Afin </w:t>
      </w:r>
      <w:r w:rsidR="00997E6D">
        <w:t>d’en</w:t>
      </w:r>
      <w:r>
        <w:t xml:space="preserve"> assurer la mise en œuvre, ce projet sera réalisé à travers plusieurs technologies récentes, telles que le langage de programmation JavaScript (</w:t>
      </w:r>
      <w:proofErr w:type="spellStart"/>
      <w:r>
        <w:t>JQuery</w:t>
      </w:r>
      <w:proofErr w:type="spellEnd"/>
      <w:r>
        <w:t xml:space="preserve">, Ajax), </w:t>
      </w:r>
      <w:r w:rsidR="00997E6D">
        <w:t>un design HTML5 ultra-Lean</w:t>
      </w:r>
    </w:p>
    <w:p w:rsidR="00EE49CB" w:rsidRPr="00362474" w:rsidRDefault="00EE49CB" w:rsidP="005F38BA">
      <w:pPr>
        <w:rPr>
          <w:b/>
        </w:rPr>
      </w:pPr>
      <w:r w:rsidRPr="00362474">
        <w:rPr>
          <w:b/>
        </w:rPr>
        <w:t xml:space="preserve">Pourquoi HTML </w:t>
      </w:r>
      <w:proofErr w:type="spellStart"/>
      <w:r w:rsidRPr="00362474">
        <w:rPr>
          <w:b/>
        </w:rPr>
        <w:t>kickstart</w:t>
      </w:r>
      <w:proofErr w:type="spellEnd"/>
      <w:r w:rsidRPr="00362474">
        <w:rPr>
          <w:rFonts w:ascii="Calibri" w:hAnsi="Calibri" w:cs="Calibri"/>
          <w:b/>
        </w:rPr>
        <w:t> </w:t>
      </w:r>
      <w:r w:rsidRPr="00362474">
        <w:rPr>
          <w:b/>
        </w:rPr>
        <w:t>?</w:t>
      </w:r>
    </w:p>
    <w:p w:rsidR="006B53D6" w:rsidRDefault="00EB3ACF" w:rsidP="005F38BA">
      <w:r>
        <w:t xml:space="preserve">L’innovation dans le web design nous a poussez à opter un Template ultra Lean par rapport à </w:t>
      </w:r>
      <w:proofErr w:type="spellStart"/>
      <w:r>
        <w:t>Bootstrap</w:t>
      </w:r>
      <w:proofErr w:type="spellEnd"/>
      <w:r>
        <w:t xml:space="preserve"> tweeter qui n’est pas mal non plus. HTML KICKSTART est un Template </w:t>
      </w:r>
      <w:r w:rsidR="00A0382C">
        <w:t xml:space="preserve">ultra-Lean HTML5, </w:t>
      </w:r>
      <w:r w:rsidR="006B53D6">
        <w:t xml:space="preserve">CSS &amp; JavaScript fonctionnant sur n'importe quelle technologie serveur ou environnement serveur avec une dizaine de composants, et plugin JavaScript. </w:t>
      </w:r>
      <w:r w:rsidRPr="00EB3ACF">
        <w:t xml:space="preserve">HTML </w:t>
      </w:r>
      <w:proofErr w:type="spellStart"/>
      <w:r w:rsidRPr="00EB3ACF">
        <w:t>KickStart</w:t>
      </w:r>
      <w:proofErr w:type="spellEnd"/>
      <w:r w:rsidRPr="00EB3ACF">
        <w:t xml:space="preserve"> </w:t>
      </w:r>
      <w:r>
        <w:t xml:space="preserve">a été testé et fonctionne sur </w:t>
      </w:r>
      <w:r w:rsidRPr="00EB3ACF">
        <w:t xml:space="preserve">IE 8+, Safari, Chrome, Firefox, </w:t>
      </w:r>
      <w:proofErr w:type="spellStart"/>
      <w:r w:rsidRPr="00EB3ACF">
        <w:t>Opera</w:t>
      </w:r>
      <w:proofErr w:type="spellEnd"/>
      <w:r w:rsidRPr="00EB3ACF">
        <w:t xml:space="preserve">, Safari IOS, </w:t>
      </w:r>
      <w:r>
        <w:t>et le navigateur</w:t>
      </w:r>
      <w:r w:rsidRPr="00EB3ACF">
        <w:t xml:space="preserve"> Chrome </w:t>
      </w:r>
      <w:r>
        <w:t xml:space="preserve">sur </w:t>
      </w:r>
      <w:proofErr w:type="spellStart"/>
      <w:r w:rsidRPr="00EB3ACF">
        <w:t>Android</w:t>
      </w:r>
      <w:proofErr w:type="spellEnd"/>
      <w:r w:rsidR="006D6DCC">
        <w:t xml:space="preserve"> qui permet d’avoir un design innovant et complet.</w:t>
      </w:r>
      <w:r w:rsidR="00EE49CB">
        <w:t xml:space="preserve"> </w:t>
      </w:r>
    </w:p>
    <w:p w:rsidR="00997E6D" w:rsidRDefault="00997E6D" w:rsidP="005F38BA">
      <w:r>
        <w:t xml:space="preserve">HTML </w:t>
      </w:r>
      <w:proofErr w:type="spellStart"/>
      <w:r>
        <w:t>kickstart</w:t>
      </w:r>
      <w:proofErr w:type="spellEnd"/>
      <w:r>
        <w:rPr>
          <w:rFonts w:ascii="Calibri" w:hAnsi="Calibri" w:cs="Calibri"/>
        </w:rPr>
        <w:t> </w:t>
      </w:r>
      <w:r>
        <w:t xml:space="preserve">est open source crée par le professeur </w:t>
      </w:r>
      <w:r w:rsidRPr="00997E6D">
        <w:t xml:space="preserve">Joshua </w:t>
      </w:r>
      <w:proofErr w:type="spellStart"/>
      <w:r w:rsidRPr="00997E6D">
        <w:t>Gatcke</w:t>
      </w:r>
      <w:proofErr w:type="spellEnd"/>
      <w:r>
        <w:t xml:space="preserve"> dans le but de facilité la création d’un site web rapidement et facilement.</w:t>
      </w:r>
    </w:p>
    <w:p w:rsidR="00BD6202" w:rsidRDefault="00BD6202" w:rsidP="005F38BA"/>
    <w:p w:rsidR="00BD6202" w:rsidRDefault="00BD6202" w:rsidP="00BD6202">
      <w:pPr>
        <w:jc w:val="center"/>
      </w:pPr>
      <w:r>
        <w:rPr>
          <w:noProof/>
        </w:rPr>
        <w:drawing>
          <wp:inline distT="0" distB="0" distL="0" distR="0" wp14:anchorId="7FC09499" wp14:editId="1A11AC9E">
            <wp:extent cx="3949262" cy="10892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5">
                      <a:extLst>
                        <a:ext uri="{28A0092B-C50C-407E-A947-70E740481C1C}">
                          <a14:useLocalDpi xmlns:a14="http://schemas.microsoft.com/office/drawing/2010/main" val="0"/>
                        </a:ext>
                      </a:extLst>
                    </a:blip>
                    <a:stretch>
                      <a:fillRect/>
                    </a:stretch>
                  </pic:blipFill>
                  <pic:spPr>
                    <a:xfrm>
                      <a:off x="0" y="0"/>
                      <a:ext cx="3961106" cy="1092500"/>
                    </a:xfrm>
                    <a:prstGeom prst="rect">
                      <a:avLst/>
                    </a:prstGeom>
                  </pic:spPr>
                </pic:pic>
              </a:graphicData>
            </a:graphic>
          </wp:inline>
        </w:drawing>
      </w:r>
    </w:p>
    <w:p w:rsidR="00BD6202" w:rsidRDefault="00BD6202" w:rsidP="005F38BA"/>
    <w:p w:rsidR="005F38BA" w:rsidRPr="00362474" w:rsidRDefault="005F38BA" w:rsidP="005F38BA">
      <w:pPr>
        <w:rPr>
          <w:b/>
        </w:rPr>
      </w:pPr>
      <w:r w:rsidRPr="00362474">
        <w:rPr>
          <w:b/>
        </w:rPr>
        <w:t xml:space="preserve">Pourquoi </w:t>
      </w:r>
      <w:proofErr w:type="spellStart"/>
      <w:r w:rsidRPr="00362474">
        <w:rPr>
          <w:b/>
        </w:rPr>
        <w:t>JQuery</w:t>
      </w:r>
      <w:proofErr w:type="spellEnd"/>
      <w:r w:rsidRPr="00362474">
        <w:rPr>
          <w:b/>
        </w:rPr>
        <w:t xml:space="preserve"> ?</w:t>
      </w:r>
    </w:p>
    <w:p w:rsidR="005F38BA" w:rsidRDefault="005F38BA" w:rsidP="005F38BA">
      <w:r>
        <w:t xml:space="preserve">Il existe beaucoup de bibliothèque JavaScript alors pourquoi utiliser </w:t>
      </w:r>
      <w:proofErr w:type="spellStart"/>
      <w:r>
        <w:t>jQuery</w:t>
      </w:r>
      <w:proofErr w:type="spellEnd"/>
      <w:r>
        <w:t xml:space="preserve"> ?</w:t>
      </w:r>
    </w:p>
    <w:p w:rsidR="005F38BA" w:rsidRDefault="005F38BA" w:rsidP="005F38BA">
      <w:r>
        <w:t xml:space="preserve">Car </w:t>
      </w:r>
      <w:proofErr w:type="spellStart"/>
      <w:r>
        <w:t>jQuery</w:t>
      </w:r>
      <w:proofErr w:type="spellEnd"/>
      <w:r>
        <w:t xml:space="preserve"> est le plus complet et pour être le plus complet </w:t>
      </w:r>
      <w:proofErr w:type="spellStart"/>
      <w:r>
        <w:t>jQuery</w:t>
      </w:r>
      <w:proofErr w:type="spellEnd"/>
      <w:r>
        <w:t xml:space="preserve"> se base sur certaines stratégies.</w:t>
      </w:r>
    </w:p>
    <w:p w:rsidR="00BD6202" w:rsidRDefault="00BD6202" w:rsidP="005F38BA"/>
    <w:p w:rsidR="00B82ED0" w:rsidRDefault="00B82ED0" w:rsidP="005F38BA"/>
    <w:p w:rsidR="005F38BA" w:rsidRPr="00362474" w:rsidRDefault="005F38BA" w:rsidP="005F38BA">
      <w:pPr>
        <w:rPr>
          <w:b/>
        </w:rPr>
      </w:pPr>
      <w:r w:rsidRPr="00362474">
        <w:rPr>
          <w:b/>
        </w:rPr>
        <w:t>Exploiter le CSS</w:t>
      </w:r>
    </w:p>
    <w:p w:rsidR="005F38BA" w:rsidRDefault="005F38BA" w:rsidP="005F38BA">
      <w:proofErr w:type="spellStart"/>
      <w:proofErr w:type="gramStart"/>
      <w:r>
        <w:t>jQuery</w:t>
      </w:r>
      <w:proofErr w:type="spellEnd"/>
      <w:proofErr w:type="gramEnd"/>
      <w:r>
        <w:t xml:space="preserve"> base son mécanisme de localisation des éléments de la page sur les sélecteurs CSS, ce qui permet au développeur de pouvoir sélectionner très facilement ce qu'il souhaite.</w:t>
      </w:r>
    </w:p>
    <w:p w:rsidR="00BD6202" w:rsidRDefault="00BD6202" w:rsidP="005F38BA"/>
    <w:p w:rsidR="005F38BA" w:rsidRPr="00362474" w:rsidRDefault="005F38BA" w:rsidP="005F38BA">
      <w:pPr>
        <w:rPr>
          <w:b/>
        </w:rPr>
      </w:pPr>
      <w:r w:rsidRPr="00362474">
        <w:rPr>
          <w:b/>
        </w:rPr>
        <w:t>Accepter les extensions</w:t>
      </w:r>
    </w:p>
    <w:p w:rsidR="005F38BA" w:rsidRDefault="005F38BA" w:rsidP="005F38BA">
      <w:proofErr w:type="spellStart"/>
      <w:proofErr w:type="gramStart"/>
      <w:r>
        <w:t>jQuery</w:t>
      </w:r>
      <w:proofErr w:type="spellEnd"/>
      <w:proofErr w:type="gramEnd"/>
      <w:r>
        <w:t xml:space="preserve"> accepte très bien et très facilement les extensions.</w:t>
      </w:r>
    </w:p>
    <w:p w:rsidR="005F38BA" w:rsidRDefault="005F38BA" w:rsidP="005F38BA">
      <w:r>
        <w:t xml:space="preserve">La création de plugin </w:t>
      </w:r>
      <w:proofErr w:type="spellStart"/>
      <w:r>
        <w:t>jQuery</w:t>
      </w:r>
      <w:proofErr w:type="spellEnd"/>
      <w:r>
        <w:t xml:space="preserve"> est simple et très bien documentée ce qui permet à </w:t>
      </w:r>
      <w:proofErr w:type="spellStart"/>
      <w:r>
        <w:t>jQuery</w:t>
      </w:r>
      <w:proofErr w:type="spellEnd"/>
      <w:r>
        <w:t xml:space="preserve"> de posséder une multitude d'extensions.</w:t>
      </w:r>
    </w:p>
    <w:p w:rsidR="005F38BA" w:rsidRDefault="005F38BA" w:rsidP="005F38BA">
      <w:r>
        <w:t>Autoriser plusieurs actions sur une ligne</w:t>
      </w:r>
    </w:p>
    <w:p w:rsidR="00F82846" w:rsidRDefault="005F38BA" w:rsidP="00C83196">
      <w:r>
        <w:t>Le résultat de la plupart des opérations sur un objet est l'objet lui-même, ce qui permet de ne pas dupliquer l'objet mais de travailler tout le temps sur le même.</w:t>
      </w:r>
    </w:p>
    <w:p w:rsidR="00661850" w:rsidRDefault="00661850" w:rsidP="00C83196"/>
    <w:p w:rsidR="005F38BA" w:rsidRPr="00362474" w:rsidRDefault="005F38BA" w:rsidP="005F38BA">
      <w:pPr>
        <w:rPr>
          <w:b/>
        </w:rPr>
      </w:pPr>
      <w:r w:rsidRPr="00362474">
        <w:rPr>
          <w:b/>
        </w:rPr>
        <w:t xml:space="preserve">Pourquoi </w:t>
      </w:r>
      <w:proofErr w:type="spellStart"/>
      <w:r w:rsidRPr="00362474">
        <w:rPr>
          <w:b/>
        </w:rPr>
        <w:t>MySql</w:t>
      </w:r>
      <w:proofErr w:type="spellEnd"/>
      <w:r w:rsidRPr="00362474">
        <w:rPr>
          <w:b/>
        </w:rPr>
        <w:t xml:space="preserve"> ?</w:t>
      </w:r>
    </w:p>
    <w:p w:rsidR="005F38BA" w:rsidRDefault="005F38BA" w:rsidP="005F38BA">
      <w: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5F38BA" w:rsidRDefault="005F38BA" w:rsidP="005F38BA"/>
    <w:p w:rsidR="005F38BA" w:rsidRPr="00362474" w:rsidRDefault="005F38BA" w:rsidP="005F38BA">
      <w:pPr>
        <w:rPr>
          <w:b/>
        </w:rPr>
      </w:pPr>
      <w:r w:rsidRPr="00362474">
        <w:rPr>
          <w:b/>
        </w:rPr>
        <w:t xml:space="preserve">Pourquoi </w:t>
      </w:r>
      <w:r w:rsidR="00597829" w:rsidRPr="00362474">
        <w:rPr>
          <w:b/>
        </w:rPr>
        <w:t>PHP</w:t>
      </w:r>
      <w:r w:rsidRPr="00362474">
        <w:rPr>
          <w:b/>
        </w:rPr>
        <w:t xml:space="preserve"> ?</w:t>
      </w:r>
    </w:p>
    <w:p w:rsidR="006A53DB" w:rsidRDefault="00F82846" w:rsidP="00BE475B">
      <w:pPr>
        <w:rPr>
          <w:rFonts w:ascii="Calibri" w:hAnsi="Calibri" w:cs="Calibri"/>
        </w:rPr>
      </w:pPr>
      <w:r>
        <w:t xml:space="preserve">Par rapport à Java le langage de </w:t>
      </w:r>
      <w:r w:rsidR="00BE475B">
        <w:t>programmation crée par Sun Microsystems qui est aussi un langage de programmation performant. Java est langage de programmation orienté objet et pas mal utilisé mais reste lourd au point de vue ressource. Pour des raisons de performance, design, rapidité et d’interaction avec la base de données, on a opté pour PHP</w:t>
      </w:r>
      <w:r w:rsidR="00BE475B">
        <w:rPr>
          <w:rFonts w:ascii="Calibri" w:hAnsi="Calibri" w:cs="Calibri"/>
        </w:rPr>
        <w:t>.</w:t>
      </w:r>
    </w:p>
    <w:p w:rsidR="00F82846" w:rsidRPr="00F726FB" w:rsidRDefault="00BE475B" w:rsidP="00BE475B">
      <w:pPr>
        <w:rPr>
          <w:szCs w:val="24"/>
        </w:rPr>
      </w:pPr>
      <w:r>
        <w:br/>
      </w:r>
      <w:r w:rsidR="006A53DB" w:rsidRPr="006A53DB">
        <w:t xml:space="preserve">PHP a été </w:t>
      </w:r>
      <w:r w:rsidR="006A53DB">
        <w:t xml:space="preserve">créé en 1994 par </w:t>
      </w:r>
      <w:proofErr w:type="spellStart"/>
      <w:r w:rsidR="006A53DB">
        <w:t>Rasmus</w:t>
      </w:r>
      <w:proofErr w:type="spellEnd"/>
      <w:r w:rsidR="006A53DB">
        <w:t xml:space="preserve"> </w:t>
      </w:r>
      <w:proofErr w:type="spellStart"/>
      <w:r w:rsidR="006A53DB">
        <w:t>Lerdorf</w:t>
      </w:r>
      <w:proofErr w:type="spellEnd"/>
      <w:r w:rsidR="006A53DB">
        <w:t xml:space="preserve">, </w:t>
      </w:r>
      <w:r w:rsidR="006A53DB" w:rsidRPr="006A53DB">
        <w:t xml:space="preserve">un langage purement destiné au </w:t>
      </w:r>
      <w:r w:rsidR="006A53DB" w:rsidRPr="00F726FB">
        <w:rPr>
          <w:szCs w:val="24"/>
        </w:rPr>
        <w:t>web. La dernière version, PHP5, introduit la programmation orientée objet. Contrairement à Java et à Dot Net dont les codes sont d'abord précompilés puis s'exécutent sur une machine virtuelle, le PHP est interprété par le serveur sur lequel il s'exécute. Un même code PHP est donc capable de s'exécuter sur n'importe qu'elle serveur, mais il n'est pas « optimisé ». Le serveur réalise cette opération à la première utilisation de l'application. Concrètement, le PHP cumule 2 avantages majeurs :</w:t>
      </w:r>
    </w:p>
    <w:p w:rsidR="00F726FB" w:rsidRPr="00F726FB" w:rsidRDefault="00F726FB" w:rsidP="00BE475B">
      <w:pPr>
        <w:rPr>
          <w:rFonts w:cs="Calibri"/>
          <w:szCs w:val="24"/>
        </w:rPr>
      </w:pPr>
    </w:p>
    <w:p w:rsidR="005F38BA" w:rsidRPr="00F726FB" w:rsidRDefault="006A53DB" w:rsidP="006A53DB">
      <w:pPr>
        <w:pStyle w:val="Paragraphedeliste"/>
        <w:numPr>
          <w:ilvl w:val="0"/>
          <w:numId w:val="11"/>
        </w:numPr>
        <w:rPr>
          <w:sz w:val="24"/>
          <w:szCs w:val="24"/>
        </w:rPr>
      </w:pPr>
      <w:r w:rsidRPr="00F726FB">
        <w:rPr>
          <w:sz w:val="24"/>
          <w:szCs w:val="24"/>
        </w:rPr>
        <w:t xml:space="preserve">Performance et rapidité </w:t>
      </w:r>
    </w:p>
    <w:p w:rsidR="00362474" w:rsidRPr="00661850" w:rsidRDefault="006A53DB" w:rsidP="00661850">
      <w:pPr>
        <w:pStyle w:val="Paragraphedeliste"/>
        <w:numPr>
          <w:ilvl w:val="0"/>
          <w:numId w:val="11"/>
        </w:numPr>
        <w:rPr>
          <w:sz w:val="24"/>
          <w:szCs w:val="24"/>
        </w:rPr>
      </w:pPr>
      <w:r w:rsidRPr="00F726FB">
        <w:rPr>
          <w:sz w:val="24"/>
          <w:szCs w:val="24"/>
        </w:rPr>
        <w:t xml:space="preserve">LAMP (Linux Apache </w:t>
      </w:r>
      <w:proofErr w:type="spellStart"/>
      <w:r w:rsidRPr="00F726FB">
        <w:rPr>
          <w:sz w:val="24"/>
          <w:szCs w:val="24"/>
        </w:rPr>
        <w:t>Mysql</w:t>
      </w:r>
      <w:proofErr w:type="spellEnd"/>
      <w:r w:rsidRPr="00F726FB">
        <w:rPr>
          <w:sz w:val="24"/>
          <w:szCs w:val="24"/>
        </w:rPr>
        <w:t xml:space="preserve"> PHP) open source</w:t>
      </w:r>
    </w:p>
    <w:p w:rsidR="005F38BA" w:rsidRPr="00CD138B" w:rsidRDefault="005F38BA" w:rsidP="00B82ED0">
      <w:pPr>
        <w:pStyle w:val="Titre2"/>
      </w:pPr>
      <w:bookmarkStart w:id="27" w:name="_Toc420633740"/>
      <w:bookmarkStart w:id="28" w:name="_Toc420634117"/>
      <w:bookmarkStart w:id="29" w:name="_Toc420634946"/>
      <w:r w:rsidRPr="00CD138B">
        <w:lastRenderedPageBreak/>
        <w:t>Etat de l’art</w:t>
      </w:r>
      <w:bookmarkEnd w:id="27"/>
      <w:bookmarkEnd w:id="28"/>
      <w:bookmarkEnd w:id="29"/>
    </w:p>
    <w:p w:rsidR="005F38BA" w:rsidRDefault="005F38BA" w:rsidP="005F38BA"/>
    <w:p w:rsidR="005F38BA" w:rsidRDefault="005F38BA" w:rsidP="005F38BA">
      <w:r>
        <w:tab/>
        <w:t>Une partie du temps a été consacré à la recherche des projets et des recherches existants dans le domaine du traitement automatique des langues. Nous nous sommes focalisés sur les projets prenant en compte l’analyse sémantique du texte écrit.</w:t>
      </w:r>
    </w:p>
    <w:p w:rsidR="005F38BA" w:rsidRDefault="005F38BA" w:rsidP="005F38BA">
      <w:r>
        <w:tab/>
        <w:t>Trois d’entre eux ont retenus notre attention de par leur avancée dans l’analyse sémantique du texte écrit et des fonctions qui y sont proposées.</w:t>
      </w:r>
    </w:p>
    <w:p w:rsidR="005F38BA" w:rsidRDefault="005F38BA" w:rsidP="005F38BA">
      <w:r>
        <w:tab/>
        <w:t>Une description détaillée des avantages et inconvénients de ces projets a donc été réalisés afin de pouvoir apporter une évolution dans l’annotation du texte écrit et dans l’apport d’une nouvelle approche structurée de données.</w:t>
      </w:r>
    </w:p>
    <w:p w:rsidR="004633C2" w:rsidRDefault="004633C2" w:rsidP="004633C2"/>
    <w:p w:rsidR="004633C2" w:rsidRDefault="004633C2" w:rsidP="004633C2">
      <w:r>
        <w:t xml:space="preserve">Projets existants : </w:t>
      </w:r>
    </w:p>
    <w:p w:rsidR="00645CFA" w:rsidRDefault="00645CFA" w:rsidP="005F38BA"/>
    <w:tbl>
      <w:tblPr>
        <w:tblStyle w:val="Grilledutableau"/>
        <w:tblW w:w="9776" w:type="dxa"/>
        <w:jc w:val="center"/>
        <w:tblLook w:val="04A0" w:firstRow="1" w:lastRow="0" w:firstColumn="1" w:lastColumn="0" w:noHBand="0" w:noVBand="1"/>
      </w:tblPr>
      <w:tblGrid>
        <w:gridCol w:w="2582"/>
        <w:gridCol w:w="2811"/>
        <w:gridCol w:w="4383"/>
      </w:tblGrid>
      <w:tr w:rsidR="00645CFA" w:rsidRPr="00645CFA" w:rsidTr="00645CFA">
        <w:trPr>
          <w:jc w:val="center"/>
        </w:trPr>
        <w:tc>
          <w:tcPr>
            <w:tcW w:w="2582" w:type="dxa"/>
          </w:tcPr>
          <w:p w:rsidR="00645CFA" w:rsidRPr="00645CFA" w:rsidRDefault="00645CFA" w:rsidP="00645CFA">
            <w:pPr>
              <w:jc w:val="center"/>
              <w:rPr>
                <w:b/>
              </w:rPr>
            </w:pPr>
            <w:r w:rsidRPr="00645CFA">
              <w:rPr>
                <w:b/>
              </w:rPr>
              <w:t>NOM</w:t>
            </w:r>
          </w:p>
        </w:tc>
        <w:tc>
          <w:tcPr>
            <w:tcW w:w="2811" w:type="dxa"/>
          </w:tcPr>
          <w:p w:rsidR="00645CFA" w:rsidRPr="00645CFA" w:rsidRDefault="00645CFA" w:rsidP="00645CFA">
            <w:pPr>
              <w:jc w:val="center"/>
              <w:rPr>
                <w:b/>
              </w:rPr>
            </w:pPr>
            <w:r w:rsidRPr="00645CFA">
              <w:rPr>
                <w:b/>
              </w:rPr>
              <w:t>DESCRIPTION</w:t>
            </w:r>
          </w:p>
        </w:tc>
        <w:tc>
          <w:tcPr>
            <w:tcW w:w="4383" w:type="dxa"/>
          </w:tcPr>
          <w:p w:rsidR="00645CFA" w:rsidRPr="00645CFA" w:rsidRDefault="00645CFA" w:rsidP="00645CFA">
            <w:pPr>
              <w:jc w:val="center"/>
              <w:rPr>
                <w:b/>
              </w:rPr>
            </w:pPr>
            <w:r w:rsidRPr="00645CFA">
              <w:rPr>
                <w:b/>
              </w:rPr>
              <w:t>URL</w:t>
            </w:r>
          </w:p>
        </w:tc>
      </w:tr>
      <w:tr w:rsidR="00645CFA" w:rsidTr="00645CFA">
        <w:trPr>
          <w:jc w:val="center"/>
        </w:trPr>
        <w:tc>
          <w:tcPr>
            <w:tcW w:w="2582" w:type="dxa"/>
            <w:vAlign w:val="center"/>
          </w:tcPr>
          <w:p w:rsidR="00645CFA" w:rsidRDefault="00645CFA" w:rsidP="00645CFA">
            <w:pPr>
              <w:jc w:val="center"/>
            </w:pPr>
            <w:r w:rsidRPr="00CD543A">
              <w:t>DBPEDIA</w:t>
            </w:r>
            <w:r>
              <w:t xml:space="preserve"> </w:t>
            </w:r>
            <w:proofErr w:type="spellStart"/>
            <w:r>
              <w:t>spotlight</w:t>
            </w:r>
            <w:proofErr w:type="spellEnd"/>
          </w:p>
          <w:p w:rsidR="00645CFA" w:rsidRPr="00CD543A" w:rsidRDefault="00645CFA" w:rsidP="00645CFA">
            <w:pPr>
              <w:jc w:val="center"/>
            </w:pPr>
          </w:p>
        </w:tc>
        <w:tc>
          <w:tcPr>
            <w:tcW w:w="2811" w:type="dxa"/>
            <w:vAlign w:val="center"/>
          </w:tcPr>
          <w:p w:rsidR="00645CFA" w:rsidRPr="00CD543A" w:rsidRDefault="00645CFA" w:rsidP="00645CFA">
            <w:pPr>
              <w:jc w:val="center"/>
            </w:pPr>
            <w:r w:rsidRPr="00CD543A">
              <w:t>Outil permettant d’annoter automatiquement un texte (</w:t>
            </w:r>
            <w:proofErr w:type="spellStart"/>
            <w:r w:rsidRPr="00CD543A">
              <w:t>multilangages</w:t>
            </w:r>
            <w:proofErr w:type="spellEnd"/>
            <w:r w:rsidRPr="00CD543A">
              <w:t>)</w:t>
            </w:r>
          </w:p>
        </w:tc>
        <w:tc>
          <w:tcPr>
            <w:tcW w:w="4383" w:type="dxa"/>
            <w:vAlign w:val="center"/>
          </w:tcPr>
          <w:p w:rsidR="00645CFA" w:rsidRPr="00CD543A" w:rsidRDefault="00645CFA" w:rsidP="00645CFA">
            <w:pPr>
              <w:jc w:val="center"/>
            </w:pPr>
            <w:r w:rsidRPr="00CD543A">
              <w:t>http://dbpedia-spotlight.github.io/demo/</w:t>
            </w:r>
          </w:p>
        </w:tc>
      </w:tr>
      <w:tr w:rsidR="00645CFA" w:rsidTr="00645CFA">
        <w:trPr>
          <w:jc w:val="center"/>
        </w:trPr>
        <w:tc>
          <w:tcPr>
            <w:tcW w:w="2582" w:type="dxa"/>
            <w:vAlign w:val="center"/>
          </w:tcPr>
          <w:p w:rsidR="00645CFA" w:rsidRPr="000E5C72" w:rsidRDefault="00645CFA" w:rsidP="00645CFA">
            <w:pPr>
              <w:jc w:val="center"/>
            </w:pPr>
            <w:proofErr w:type="spellStart"/>
            <w:r w:rsidRPr="000E5C72">
              <w:t>Stanford</w:t>
            </w:r>
            <w:proofErr w:type="spellEnd"/>
            <w:r w:rsidRPr="000E5C72">
              <w:t xml:space="preserve"> NLP Tools</w:t>
            </w:r>
          </w:p>
        </w:tc>
        <w:tc>
          <w:tcPr>
            <w:tcW w:w="2811" w:type="dxa"/>
            <w:vAlign w:val="center"/>
          </w:tcPr>
          <w:p w:rsidR="00645CFA" w:rsidRPr="000E5C72" w:rsidRDefault="00645CFA" w:rsidP="00645CFA">
            <w:pPr>
              <w:jc w:val="center"/>
            </w:pPr>
            <w:r w:rsidRPr="000E5C72">
              <w:t>Etiquette un mot et renvoie sa classe grammaticale possible.</w:t>
            </w:r>
          </w:p>
        </w:tc>
        <w:tc>
          <w:tcPr>
            <w:tcW w:w="4383" w:type="dxa"/>
            <w:vAlign w:val="center"/>
          </w:tcPr>
          <w:p w:rsidR="00645CFA" w:rsidRPr="000E5C72" w:rsidRDefault="00645CFA" w:rsidP="00645CFA">
            <w:pPr>
              <w:jc w:val="center"/>
            </w:pPr>
            <w:r w:rsidRPr="000E5C72">
              <w:t>https://github.com/agentile/PHP-Stanford-NLP</w:t>
            </w:r>
          </w:p>
        </w:tc>
      </w:tr>
      <w:tr w:rsidR="00645CFA" w:rsidTr="00645CFA">
        <w:trPr>
          <w:jc w:val="center"/>
        </w:trPr>
        <w:tc>
          <w:tcPr>
            <w:tcW w:w="2582" w:type="dxa"/>
            <w:vAlign w:val="center"/>
          </w:tcPr>
          <w:p w:rsidR="00645CFA" w:rsidRPr="00940334" w:rsidRDefault="00645CFA" w:rsidP="00645CFA">
            <w:pPr>
              <w:jc w:val="center"/>
            </w:pPr>
            <w:proofErr w:type="spellStart"/>
            <w:r w:rsidRPr="00940334">
              <w:t>ProlexBase</w:t>
            </w:r>
            <w:proofErr w:type="spellEnd"/>
          </w:p>
        </w:tc>
        <w:tc>
          <w:tcPr>
            <w:tcW w:w="2811" w:type="dxa"/>
            <w:vAlign w:val="center"/>
          </w:tcPr>
          <w:p w:rsidR="00645CFA" w:rsidRPr="00940334" w:rsidRDefault="00645CFA" w:rsidP="00645CFA">
            <w:pPr>
              <w:jc w:val="center"/>
            </w:pPr>
            <w:r w:rsidRPr="00940334">
              <w:t>Reconnaissances des mots possibles en français</w:t>
            </w:r>
          </w:p>
        </w:tc>
        <w:tc>
          <w:tcPr>
            <w:tcW w:w="4383" w:type="dxa"/>
            <w:vAlign w:val="center"/>
          </w:tcPr>
          <w:p w:rsidR="00645CFA" w:rsidRPr="00940334" w:rsidRDefault="00645CFA" w:rsidP="00645CFA">
            <w:pPr>
              <w:jc w:val="center"/>
            </w:pPr>
            <w:r w:rsidRPr="00940334">
              <w:t>http://www.cnrtl.fr/lexiques/prolex/</w:t>
            </w:r>
          </w:p>
        </w:tc>
      </w:tr>
    </w:tbl>
    <w:p w:rsidR="005F38BA" w:rsidRDefault="005F38BA" w:rsidP="005F38BA"/>
    <w:p w:rsidR="004633C2" w:rsidRDefault="005F38BA" w:rsidP="005F38BA">
      <w:r>
        <w:t> </w:t>
      </w:r>
    </w:p>
    <w:p w:rsidR="004633C2" w:rsidRDefault="004633C2">
      <w:pPr>
        <w:spacing w:after="200" w:line="264" w:lineRule="auto"/>
      </w:pPr>
      <w:r>
        <w:br w:type="page"/>
      </w:r>
    </w:p>
    <w:p w:rsidR="005F38BA" w:rsidRDefault="005F38BA" w:rsidP="004633C2">
      <w:pPr>
        <w:pStyle w:val="Titre4"/>
      </w:pPr>
      <w:r>
        <w:lastRenderedPageBreak/>
        <w:t>DBPEDIA-SPOTLIGHT</w:t>
      </w:r>
    </w:p>
    <w:p w:rsidR="005F38BA" w:rsidRDefault="005F38BA" w:rsidP="005F38BA">
      <w:r w:rsidRPr="004633C2">
        <w:rPr>
          <w:b/>
        </w:rPr>
        <w:t>Adresse URL :</w:t>
      </w:r>
      <w:r>
        <w:t xml:space="preserve"> http://dbpedia-spotlight.github.io/demo/</w:t>
      </w:r>
    </w:p>
    <w:p w:rsidR="005F38BA" w:rsidRDefault="005F38BA" w:rsidP="005F38BA">
      <w:r w:rsidRPr="004633C2">
        <w:rPr>
          <w:b/>
        </w:rPr>
        <w:t>Catégorie d’usage :</w:t>
      </w:r>
      <w:r>
        <w:t xml:space="preserve"> Outil d’analyse de texte écrit.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ab/>
        <w:t xml:space="preserve">Le projet </w:t>
      </w:r>
      <w:proofErr w:type="spellStart"/>
      <w:r>
        <w:t>Dbpedia</w:t>
      </w:r>
      <w:proofErr w:type="spellEnd"/>
      <w:r>
        <w:t xml:space="preserve"> 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5F38BA" w:rsidRDefault="005F38BA" w:rsidP="005F38BA">
      <w:proofErr w:type="spellStart"/>
      <w:r>
        <w:t>Dbpedia-spotlight</w:t>
      </w:r>
      <w:proofErr w:type="spellEnd"/>
      <w:r>
        <w:t xml:space="preserve"> est l’outil qui utilise la base de données </w:t>
      </w:r>
      <w:proofErr w:type="spellStart"/>
      <w:r>
        <w:t>Dbpedia-spotlight</w:t>
      </w:r>
      <w:proofErr w:type="spellEnd"/>
      <w:r>
        <w:t xml:space="preserve"> en tant que lien documentaires. </w:t>
      </w:r>
      <w:proofErr w:type="spellStart"/>
      <w:r>
        <w:t>Dbpedia-spotlight</w:t>
      </w:r>
      <w:proofErr w:type="spellEnd"/>
      <w:r>
        <w:t xml:space="preserve"> est un projet open source de type web sémantique également utilisable afin de test du service web.</w:t>
      </w:r>
    </w:p>
    <w:p w:rsidR="005F38BA" w:rsidRDefault="005F38BA" w:rsidP="005F38BA">
      <w:proofErr w:type="spellStart"/>
      <w:r>
        <w:t>DBpedia</w:t>
      </w:r>
      <w:proofErr w:type="spellEnd"/>
      <w:r>
        <w:t xml:space="preserve"> </w:t>
      </w:r>
      <w:proofErr w:type="spellStart"/>
      <w:r>
        <w:t>Spotlight</w:t>
      </w:r>
      <w:proofErr w:type="spellEnd"/>
      <w:r>
        <w:t xml:space="preserve"> est accessible librement via un service web pour des besoins de tests. Pour des usages plus intensifs, le code source en langage Java et Scala est disponible sous licence Apache. La distribution de The </w:t>
      </w:r>
      <w:proofErr w:type="spellStart"/>
      <w:r>
        <w:t>DBpedia</w:t>
      </w:r>
      <w:proofErr w:type="spellEnd"/>
      <w:r>
        <w:t xml:space="preserve"> </w:t>
      </w:r>
      <w:proofErr w:type="spellStart"/>
      <w:r>
        <w:t>Spotlight</w:t>
      </w:r>
      <w:proofErr w:type="spellEnd"/>
      <w:r>
        <w:t xml:space="preserve"> inclut également un plugin jQuery3 qui permet aux développeurs d'annoter des pages web à la volée lors de leur consultation. Divers clients sont proposés en Java et en PHP pour simplifier l'intégration de </w:t>
      </w:r>
      <w:proofErr w:type="spellStart"/>
      <w:r>
        <w:t>Spotlight</w:t>
      </w:r>
      <w:proofErr w:type="spellEnd"/>
      <w:r>
        <w:t xml:space="preserve"> dans un programme.</w:t>
      </w:r>
    </w:p>
    <w:p w:rsidR="005F38BA" w:rsidRDefault="005F38BA" w:rsidP="005F38BA"/>
    <w:p w:rsidR="005F38BA" w:rsidRPr="004633C2" w:rsidRDefault="005F38BA" w:rsidP="005F38BA">
      <w:pPr>
        <w:rPr>
          <w:b/>
        </w:rPr>
      </w:pPr>
      <w:r w:rsidRPr="004633C2">
        <w:rPr>
          <w:b/>
        </w:rPr>
        <w:t>Notre avis :</w:t>
      </w:r>
    </w:p>
    <w:p w:rsidR="005F38BA" w:rsidRDefault="005F38BA" w:rsidP="005F38BA">
      <w:r>
        <w:tab/>
        <w:t xml:space="preserve">Bien que la base de données </w:t>
      </w:r>
      <w:proofErr w:type="spellStart"/>
      <w:r>
        <w:t>dbpedia</w:t>
      </w:r>
      <w:proofErr w:type="spellEnd"/>
      <w:r>
        <w:t xml:space="preserve"> reste conséquente, l’annotation sémantique n’est malheureusement disponible qu’en anglais et propose très peu d’annotation en français voire pas du tout.</w:t>
      </w:r>
    </w:p>
    <w:p w:rsidR="004633C2" w:rsidRDefault="004633C2">
      <w:pPr>
        <w:spacing w:after="200" w:line="264" w:lineRule="auto"/>
      </w:pPr>
      <w:r>
        <w:br w:type="page"/>
      </w:r>
    </w:p>
    <w:p w:rsidR="005F38BA" w:rsidRDefault="005F38BA" w:rsidP="004633C2">
      <w:pPr>
        <w:pStyle w:val="Titre4"/>
      </w:pPr>
      <w:r>
        <w:lastRenderedPageBreak/>
        <w:t>STANFORD NAMED ENTITY RECOGNIZER (NER)</w:t>
      </w:r>
    </w:p>
    <w:p w:rsidR="005F38BA" w:rsidRDefault="005F38BA" w:rsidP="005F38BA">
      <w:r w:rsidRPr="004633C2">
        <w:rPr>
          <w:b/>
        </w:rPr>
        <w:t>Adresse URL :</w:t>
      </w:r>
      <w:r>
        <w:t xml:space="preserve"> http://nlp.stanford.edu/index.shtml</w:t>
      </w:r>
    </w:p>
    <w:p w:rsidR="005F38BA" w:rsidRDefault="005F38BA" w:rsidP="005F38BA">
      <w:r w:rsidRPr="004633C2">
        <w:rPr>
          <w:b/>
        </w:rPr>
        <w:t>Catégorie d’usage :</w:t>
      </w:r>
      <w:r>
        <w:t xml:space="preserve"> Outil d’analyse grammatical.</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 xml:space="preserve">L’application </w:t>
      </w:r>
      <w:proofErr w:type="spellStart"/>
      <w:r>
        <w:t>Stanford</w:t>
      </w:r>
      <w:proofErr w:type="spellEnd"/>
      <w:r>
        <w:t xml:space="preserve"> de reconnaissance d’entité nommée est implémentée en langage Java. Cette application annote une séquence de mots dans un texte telle que les noms des choses, les noms de personnes et de sociétés, ou des noms de gènes et des protéines. </w:t>
      </w:r>
    </w:p>
    <w:p w:rsidR="005F38BA" w:rsidRDefault="005F38BA" w:rsidP="005F38BA">
      <w:r>
        <w:t xml:space="preserve">L’application est très efficace pour l’annotation des mots anglais notamment pour les mots appartenant à ces 3 classes  (personne, organisation, lieu). Les domaines de classification sont donc assez </w:t>
      </w:r>
      <w:r w:rsidR="004633C2">
        <w:t>restreints</w:t>
      </w:r>
      <w:r>
        <w:t>.</w:t>
      </w:r>
    </w:p>
    <w:p w:rsidR="005F38BA" w:rsidRDefault="005F38BA" w:rsidP="005F38BA">
      <w:r>
        <w:tab/>
        <w:t xml:space="preserve">De type licence GNU disponible au téléchargement, la disponibilité des sources a permis l’émergence de projets utilisant </w:t>
      </w:r>
      <w:proofErr w:type="spellStart"/>
      <w:r>
        <w:t>Stanford</w:t>
      </w:r>
      <w:proofErr w:type="spellEnd"/>
      <w:r>
        <w:t xml:space="preserve"> NER avec l’utilisation d’autres langages.</w:t>
      </w:r>
    </w:p>
    <w:p w:rsidR="005F38BA" w:rsidRDefault="005F38BA" w:rsidP="005F38BA">
      <w:r>
        <w:tab/>
      </w:r>
    </w:p>
    <w:p w:rsidR="005F38BA" w:rsidRPr="004633C2" w:rsidRDefault="005F38BA" w:rsidP="005F38BA">
      <w:pPr>
        <w:rPr>
          <w:b/>
        </w:rPr>
      </w:pPr>
      <w:r w:rsidRPr="004633C2">
        <w:rPr>
          <w:b/>
        </w:rPr>
        <w:t>Notre avis :</w:t>
      </w:r>
    </w:p>
    <w:p w:rsidR="005F38BA" w:rsidRDefault="005F38BA" w:rsidP="005F38BA">
      <w:r>
        <w:tab/>
        <w:t>L’application ne peut pas détecter les erreurs et comportent souvent des bugs. En effet, en pratique peu de phrases sont reconnues. La reconnaissance se fait uniquement en anglais et l’ajout  mineur du support d’autres langues reste très superficiel.</w:t>
      </w:r>
    </w:p>
    <w:p w:rsidR="005F38BA" w:rsidRDefault="005F38BA" w:rsidP="005F38BA"/>
    <w:p w:rsidR="004633C2" w:rsidRDefault="004633C2">
      <w:pPr>
        <w:spacing w:after="200" w:line="264" w:lineRule="auto"/>
      </w:pPr>
      <w:r>
        <w:br w:type="page"/>
      </w:r>
    </w:p>
    <w:p w:rsidR="005F38BA" w:rsidRDefault="005F38BA" w:rsidP="004633C2">
      <w:pPr>
        <w:pStyle w:val="Titre4"/>
      </w:pPr>
      <w:r>
        <w:lastRenderedPageBreak/>
        <w:t>PROLEX – PROLEXBASE 0.1</w:t>
      </w:r>
    </w:p>
    <w:p w:rsidR="005F38BA" w:rsidRDefault="005F38BA" w:rsidP="005F38BA">
      <w:r w:rsidRPr="004633C2">
        <w:rPr>
          <w:b/>
        </w:rPr>
        <w:t>Adresse URL :</w:t>
      </w:r>
      <w:r>
        <w:t xml:space="preserve"> http://www.cnrtl.fr/lexiques/prolex/recherche.php?page=tex&amp;lang=fra</w:t>
      </w:r>
    </w:p>
    <w:p w:rsidR="005F38BA" w:rsidRDefault="005F38BA" w:rsidP="005F38BA">
      <w:r w:rsidRPr="004633C2">
        <w:rPr>
          <w:b/>
        </w:rPr>
        <w:t>Catégorie d’usage :</w:t>
      </w:r>
      <w:r>
        <w:t xml:space="preserve"> Outil d’analyse de mot.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 xml:space="preserve">Le projet </w:t>
      </w:r>
      <w:proofErr w:type="spellStart"/>
      <w:r>
        <w:t>Prolex</w:t>
      </w:r>
      <w:proofErr w:type="spellEnd"/>
      <w:r>
        <w:t>, piloté par le Laboratoire d'informatique (LI) de l'université François-Rabelais de Tours, a pour but de fournir, à la communauté du traitement automatique des langues (Tal), des connaissances sur les noms propres, qui constituent, à eux seuls, 10% des textes journalistiques. C’est une plate-forme comprenant un dictionnaire électronique relationnel multilingue de noms propres, des systèmes d'identification des noms propres et de leurs dérivés, des grammaires locales, etc.</w:t>
      </w:r>
    </w:p>
    <w:p w:rsidR="005F38BA" w:rsidRDefault="005F38BA" w:rsidP="005F38BA">
      <w:proofErr w:type="spellStart"/>
      <w:r>
        <w:t>Prolexbase</w:t>
      </w:r>
      <w:proofErr w:type="spellEnd"/>
      <w:r>
        <w:t xml:space="preserve"> est un projet TAL du laboratoire informatique regroupant les ressources de base de l’application. Cette ressource est maintenue en étroite collaboration avec :</w:t>
      </w:r>
    </w:p>
    <w:p w:rsidR="005F38BA" w:rsidRDefault="005F38BA" w:rsidP="005F38BA">
      <w:r>
        <w:t>-</w:t>
      </w:r>
      <w:r>
        <w:tab/>
        <w:t>le laboratoire ligérien de linguistique ;</w:t>
      </w:r>
    </w:p>
    <w:p w:rsidR="005F38BA" w:rsidRDefault="005F38BA" w:rsidP="005F38BA">
      <w:r>
        <w:t>-</w:t>
      </w:r>
      <w:r>
        <w:tab/>
        <w:t>l'université de Belgrade;</w:t>
      </w:r>
    </w:p>
    <w:p w:rsidR="005F38BA" w:rsidRDefault="005F38BA" w:rsidP="005F38BA">
      <w:r>
        <w:t>-</w:t>
      </w:r>
      <w:r>
        <w:tab/>
        <w:t>l’académie des sciences de Varsovie.</w:t>
      </w:r>
    </w:p>
    <w:p w:rsidR="004633C2" w:rsidRDefault="004633C2" w:rsidP="005F38BA"/>
    <w:p w:rsidR="005F38BA" w:rsidRPr="004633C2" w:rsidRDefault="005F38BA" w:rsidP="005F38BA">
      <w:pPr>
        <w:rPr>
          <w:b/>
        </w:rPr>
      </w:pPr>
      <w:r w:rsidRPr="004633C2">
        <w:rPr>
          <w:b/>
        </w:rPr>
        <w:t>Notre avis :</w:t>
      </w:r>
    </w:p>
    <w:p w:rsidR="005F38BA" w:rsidRDefault="005F38BA" w:rsidP="005F38BA">
      <w:r>
        <w:tab/>
        <w:t xml:space="preserve">L’application ne peut pas détecter les erreurs et comportent de nombreux bugs. En effet, la base de données semble trop </w:t>
      </w:r>
      <w:proofErr w:type="gramStart"/>
      <w:r>
        <w:t>limité</w:t>
      </w:r>
      <w:r w:rsidR="00C83196">
        <w:t>es</w:t>
      </w:r>
      <w:proofErr w:type="gramEnd"/>
      <w:r>
        <w:t xml:space="preserve"> pour pouvoir reconnaitre certaine</w:t>
      </w:r>
      <w:r w:rsidR="00C83196">
        <w:t>s</w:t>
      </w:r>
      <w:r>
        <w:t xml:space="preserve"> ph</w:t>
      </w:r>
      <w:r w:rsidR="00C83196">
        <w:t>rases</w:t>
      </w:r>
      <w:r>
        <w:t xml:space="preserve"> </w:t>
      </w:r>
      <w:r w:rsidR="00C83196">
        <w:t>même basique</w:t>
      </w:r>
      <w:r>
        <w:t>.</w:t>
      </w:r>
    </w:p>
    <w:p w:rsidR="004633C2" w:rsidRDefault="005F38BA" w:rsidP="005F38BA">
      <w:r>
        <w:t> </w:t>
      </w:r>
    </w:p>
    <w:p w:rsidR="004633C2" w:rsidRDefault="004633C2">
      <w:pPr>
        <w:spacing w:after="200" w:line="264" w:lineRule="auto"/>
      </w:pPr>
      <w:r>
        <w:br w:type="page"/>
      </w: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C25B26">
      <w:pPr>
        <w:pStyle w:val="Style1"/>
        <w:rPr>
          <w:color w:val="3A4452" w:themeColor="text2" w:themeShade="BF"/>
          <w14:textFill>
            <w14:solidFill>
              <w14:schemeClr w14:val="tx2">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 xml:space="preserve">DEVELOPPEMENT </w:t>
      </w:r>
    </w:p>
    <w:p w:rsidR="00DA0065" w:rsidRDefault="00DA0065">
      <w:pPr>
        <w:spacing w:after="200" w:line="264" w:lineRule="auto"/>
      </w:pPr>
      <w:r>
        <w:br w:type="page"/>
      </w:r>
    </w:p>
    <w:p w:rsidR="00A66FA0" w:rsidRDefault="00A66FA0" w:rsidP="00A66FA0">
      <w:pPr>
        <w:pStyle w:val="Titre1"/>
      </w:pPr>
      <w:bookmarkStart w:id="30" w:name="_Toc420634947"/>
      <w:bookmarkStart w:id="31" w:name="_Toc420633741"/>
      <w:bookmarkStart w:id="32" w:name="_Toc420634118"/>
      <w:r>
        <w:lastRenderedPageBreak/>
        <w:t>DEVELOPPEMENT</w:t>
      </w:r>
      <w:bookmarkEnd w:id="30"/>
      <w:r>
        <w:t xml:space="preserve"> </w:t>
      </w:r>
    </w:p>
    <w:p w:rsidR="00D74CEE" w:rsidRDefault="00D74CEE" w:rsidP="00CD138B">
      <w:pPr>
        <w:pStyle w:val="Titre2"/>
      </w:pPr>
      <w:bookmarkStart w:id="33" w:name="_Toc420634948"/>
      <w:r>
        <w:t>Schéma du domaine</w:t>
      </w:r>
      <w:r w:rsidRPr="00D74CEE">
        <w:t xml:space="preserve"> </w:t>
      </w:r>
      <w:r w:rsidR="003C1999">
        <w:t>animale</w:t>
      </w:r>
      <w:bookmarkEnd w:id="31"/>
      <w:bookmarkEnd w:id="32"/>
      <w:bookmarkEnd w:id="33"/>
    </w:p>
    <w:p w:rsidR="00827FCB" w:rsidRPr="00827FCB" w:rsidRDefault="00827FCB" w:rsidP="00827FCB"/>
    <w:p w:rsidR="00AD3829" w:rsidRDefault="006451D5" w:rsidP="00827FCB">
      <w:pPr>
        <w:pStyle w:val="Titre3"/>
      </w:pPr>
      <w:bookmarkStart w:id="34" w:name="_Toc420633742"/>
      <w:bookmarkStart w:id="35" w:name="_Toc420634119"/>
      <w:bookmarkStart w:id="36" w:name="_Toc420634949"/>
      <w:r>
        <w:t>La Classification du vivant</w:t>
      </w:r>
      <w:bookmarkEnd w:id="34"/>
      <w:bookmarkEnd w:id="35"/>
      <w:bookmarkEnd w:id="36"/>
    </w:p>
    <w:p w:rsidR="00474DBA" w:rsidRDefault="00AD3829" w:rsidP="00AD3829">
      <w:r>
        <w:t>Différentes classifications des êtres vivants ont été élaborées au cours des époques. La classification actuellement utilisée est dite "</w:t>
      </w:r>
      <w:proofErr w:type="spellStart"/>
      <w:r>
        <w:t>phylogénétique".La</w:t>
      </w:r>
      <w:proofErr w:type="spellEnd"/>
      <w:r>
        <w:t xml:space="preserve"> classification phylogénétique est un système de classification des êtres vivants qui a pour objectif de rendre compte des degrés de parenté entre les espèces, et qui permet donc de comprendre leur histoire évolutive (ou phylogénie). Elle ne reconnaît pas certains groupes comme les reptiles ou les poissons contrairement</w:t>
      </w:r>
      <w:r w:rsidR="003F6C5A">
        <w:t xml:space="preserve"> à la classification classique. </w:t>
      </w:r>
    </w:p>
    <w:p w:rsidR="00827FCB" w:rsidRDefault="00827FCB" w:rsidP="00AD3829"/>
    <w:p w:rsidR="003F6C5A" w:rsidRDefault="003F6C5A" w:rsidP="00AD3829">
      <w:r>
        <w:t xml:space="preserve">Dans notre projet, on opte pour la classification classique pour des raisons de simplicité et d’utilisation. </w:t>
      </w:r>
    </w:p>
    <w:p w:rsidR="00827FCB" w:rsidRDefault="00827FCB" w:rsidP="00AD3829"/>
    <w:p w:rsidR="00AD3829" w:rsidRDefault="003C1999" w:rsidP="00827FCB">
      <w:pPr>
        <w:pStyle w:val="Titre3"/>
      </w:pPr>
      <w:bookmarkStart w:id="37" w:name="_Toc420634950"/>
      <w:r>
        <w:t>L</w:t>
      </w:r>
      <w:r w:rsidR="00AD3829" w:rsidRPr="003C1999">
        <w:t>e règne animal</w:t>
      </w:r>
      <w:bookmarkEnd w:id="37"/>
    </w:p>
    <w:p w:rsidR="00827FCB" w:rsidRPr="003C1999" w:rsidRDefault="00827FCB" w:rsidP="00AD3829">
      <w:pPr>
        <w:rPr>
          <w:b/>
        </w:rPr>
      </w:pPr>
    </w:p>
    <w:p w:rsidR="00AD3829" w:rsidRDefault="00AD3829" w:rsidP="00AD3829">
      <w:r>
        <w:t xml:space="preserve">Les principales familles animales se décomposent (très grossièrement) d’une manière illustrée ci-dessous. Les noms en brun sont ceux que nous avons </w:t>
      </w:r>
      <w:r w:rsidR="002926EB">
        <w:t>utilisés</w:t>
      </w:r>
      <w:r>
        <w:t xml:space="preserve"> pour classer les observations, tandis que les noms en vert donnent des exemples d’animaux dans les différentes classes.</w:t>
      </w:r>
    </w:p>
    <w:p w:rsidR="003C1999" w:rsidRDefault="003C1999" w:rsidP="00AD3829">
      <w:r>
        <w:rPr>
          <w:noProof/>
        </w:rPr>
        <w:lastRenderedPageBreak/>
        <w:drawing>
          <wp:inline distT="0" distB="0" distL="0" distR="0" wp14:anchorId="3317E69E" wp14:editId="36F6FE3C">
            <wp:extent cx="5548630" cy="4088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ux.png"/>
                    <pic:cNvPicPr/>
                  </pic:nvPicPr>
                  <pic:blipFill>
                    <a:blip r:embed="rId16">
                      <a:extLst>
                        <a:ext uri="{28A0092B-C50C-407E-A947-70E740481C1C}">
                          <a14:useLocalDpi xmlns:a14="http://schemas.microsoft.com/office/drawing/2010/main" val="0"/>
                        </a:ext>
                      </a:extLst>
                    </a:blip>
                    <a:stretch>
                      <a:fillRect/>
                    </a:stretch>
                  </pic:blipFill>
                  <pic:spPr>
                    <a:xfrm>
                      <a:off x="0" y="0"/>
                      <a:ext cx="5548630" cy="4088765"/>
                    </a:xfrm>
                    <a:prstGeom prst="rect">
                      <a:avLst/>
                    </a:prstGeom>
                  </pic:spPr>
                </pic:pic>
              </a:graphicData>
            </a:graphic>
          </wp:inline>
        </w:drawing>
      </w:r>
    </w:p>
    <w:p w:rsidR="00AD3829" w:rsidRDefault="00AD3829" w:rsidP="00AD3829">
      <w:r>
        <w:t xml:space="preserve">Bien que la classification </w:t>
      </w:r>
      <w:r w:rsidR="003C1999">
        <w:t>phylogénétique</w:t>
      </w:r>
      <w:r>
        <w:t xml:space="preserve"> ne les </w:t>
      </w:r>
      <w:r w:rsidR="00CF40B9">
        <w:t>reconnaisse</w:t>
      </w:r>
      <w:r>
        <w:t xml:space="preserve"> pas, par soucis de simplicité, nous parlerons sur ce site : </w:t>
      </w:r>
    </w:p>
    <w:p w:rsidR="00AD3829" w:rsidRDefault="00AD3829" w:rsidP="00AD3829">
      <w:r>
        <w:t xml:space="preserve">- de reptiles pour englober les squamates (serpents et lézards) et les chéloniens (tortues) </w:t>
      </w:r>
    </w:p>
    <w:p w:rsidR="00AD3829" w:rsidRDefault="003C1999" w:rsidP="00AD3829">
      <w:r>
        <w:t xml:space="preserve">- de poissons </w:t>
      </w:r>
      <w:proofErr w:type="spellStart"/>
      <w:r>
        <w:t>quelque</w:t>
      </w:r>
      <w:proofErr w:type="spellEnd"/>
      <w:r>
        <w:t xml:space="preserve"> soit</w:t>
      </w:r>
      <w:r w:rsidR="00AD3829">
        <w:t xml:space="preserve"> leur nature (osseux ou cartilagineux)</w:t>
      </w:r>
      <w:r>
        <w:t>.</w:t>
      </w:r>
    </w:p>
    <w:p w:rsidR="003C1999" w:rsidRDefault="006451D5" w:rsidP="00A66FA0">
      <w:pPr>
        <w:pStyle w:val="Titre3"/>
        <w:rPr>
          <w:caps/>
        </w:rPr>
      </w:pPr>
      <w:bookmarkStart w:id="38" w:name="_Toc420633743"/>
      <w:bookmarkStart w:id="39" w:name="_Toc420634120"/>
      <w:bookmarkStart w:id="40" w:name="_Toc420634951"/>
      <w:r>
        <w:t>Adaptation du domaine à l’application</w:t>
      </w:r>
      <w:bookmarkEnd w:id="38"/>
      <w:bookmarkEnd w:id="39"/>
      <w:bookmarkEnd w:id="40"/>
    </w:p>
    <w:p w:rsidR="0082222B" w:rsidRPr="0082222B" w:rsidRDefault="0082222B" w:rsidP="0082222B"/>
    <w:p w:rsidR="003C1999" w:rsidRDefault="00CF40B9" w:rsidP="00AD3829">
      <w:r>
        <w:t>La représentation du règne animale reprend le schéma au-dessus (voir domaine de classification), qui sera le modèle dans notre application.</w:t>
      </w:r>
      <w:r>
        <w:br/>
      </w:r>
    </w:p>
    <w:p w:rsidR="00CF40B9" w:rsidRDefault="00CF40B9" w:rsidP="00C162F4">
      <w:r>
        <w:t xml:space="preserve">Un animal est représenté comme </w:t>
      </w:r>
      <w:r w:rsidR="00C162F4">
        <w:t>suit dans notre base de données</w:t>
      </w:r>
      <w:r w:rsidR="00C162F4">
        <w:rPr>
          <w:rFonts w:ascii="Calibri" w:hAnsi="Calibri" w:cs="Calibri"/>
        </w:rPr>
        <w:t> </w:t>
      </w:r>
      <w:r w:rsidR="00C162F4">
        <w:t>:</w:t>
      </w:r>
    </w:p>
    <w:p w:rsidR="00CF40B9" w:rsidRDefault="00C162F4" w:rsidP="00CF40B9">
      <w:pPr>
        <w:pStyle w:val="Paragraphedeliste"/>
        <w:numPr>
          <w:ilvl w:val="0"/>
          <w:numId w:val="11"/>
        </w:numPr>
      </w:pPr>
      <w:r>
        <w:t>Identité (id)</w:t>
      </w:r>
    </w:p>
    <w:p w:rsidR="00C162F4" w:rsidRDefault="00C162F4" w:rsidP="00CF40B9">
      <w:pPr>
        <w:pStyle w:val="Paragraphedeliste"/>
        <w:numPr>
          <w:ilvl w:val="0"/>
          <w:numId w:val="11"/>
        </w:numPr>
      </w:pPr>
      <w:r>
        <w:t>Nom</w:t>
      </w:r>
    </w:p>
    <w:p w:rsidR="00C162F4" w:rsidRDefault="00C162F4" w:rsidP="00CF40B9">
      <w:pPr>
        <w:pStyle w:val="Paragraphedeliste"/>
        <w:numPr>
          <w:ilvl w:val="0"/>
          <w:numId w:val="11"/>
        </w:numPr>
      </w:pPr>
      <w:r>
        <w:t xml:space="preserve">Classe </w:t>
      </w:r>
    </w:p>
    <w:p w:rsidR="00C162F4" w:rsidRDefault="00C162F4" w:rsidP="00CF40B9">
      <w:pPr>
        <w:pStyle w:val="Paragraphedeliste"/>
        <w:numPr>
          <w:ilvl w:val="0"/>
          <w:numId w:val="11"/>
        </w:numPr>
      </w:pPr>
      <w:r>
        <w:t>Description</w:t>
      </w:r>
    </w:p>
    <w:p w:rsidR="00A66FA0" w:rsidRDefault="00A66FA0" w:rsidP="00A66FA0"/>
    <w:p w:rsidR="00C162F4" w:rsidRDefault="00C162F4" w:rsidP="00C162F4">
      <w:r>
        <w:lastRenderedPageBreak/>
        <w:t>L’ID est la clé primaire de la table animale, de type numérique. Pour optimiser la recherche d’un animal, on peut indexer l’ID  afin réduire la complexité de la recherche d’une information concernant un animal.</w:t>
      </w:r>
    </w:p>
    <w:p w:rsidR="00A66FA0" w:rsidRDefault="00A66FA0" w:rsidP="00C162F4"/>
    <w:p w:rsidR="00C162F4" w:rsidRDefault="00C162F4" w:rsidP="00C162F4">
      <w:r>
        <w:t>Le Nom comme son nom l’indique fait l’objet de représentation du nom commun d’un animal.</w:t>
      </w:r>
      <w:r>
        <w:br/>
        <w:t>La classe, on a aussi ajouté des informations sur la classe des animaux. Ces classes sont d’une importance capitale pour relever la sémantique plus tard. Les classes qu’on a définies sont</w:t>
      </w:r>
      <w:r>
        <w:rPr>
          <w:rFonts w:ascii="Calibri" w:hAnsi="Calibri" w:cs="Calibri"/>
        </w:rPr>
        <w:t> </w:t>
      </w:r>
      <w:r>
        <w:t xml:space="preserve">les </w:t>
      </w:r>
      <w:r w:rsidR="00E70649">
        <w:t>mammifères,</w:t>
      </w:r>
      <w:r w:rsidR="00695588">
        <w:t xml:space="preserve"> </w:t>
      </w:r>
    </w:p>
    <w:p w:rsidR="00695588" w:rsidRDefault="00695588" w:rsidP="00C162F4">
      <w:r>
        <w:t>La description est la définition propre de l’animale.</w:t>
      </w:r>
    </w:p>
    <w:p w:rsidR="00695588" w:rsidRDefault="00695588" w:rsidP="00C162F4"/>
    <w:p w:rsidR="00695588" w:rsidRDefault="00695588" w:rsidP="003F2ACC">
      <w:pPr>
        <w:pStyle w:val="Titre3"/>
      </w:pPr>
      <w:bookmarkStart w:id="41" w:name="_Toc420633744"/>
      <w:bookmarkStart w:id="42" w:name="_Toc420634121"/>
      <w:bookmarkStart w:id="43" w:name="_Toc420634952"/>
      <w:r w:rsidRPr="00000DF8">
        <w:t>Le schéma de l’arborescence</w:t>
      </w:r>
      <w:bookmarkEnd w:id="41"/>
      <w:bookmarkEnd w:id="42"/>
      <w:bookmarkEnd w:id="43"/>
      <w:r w:rsidRPr="00000DF8">
        <w:t xml:space="preserve"> </w:t>
      </w:r>
    </w:p>
    <w:p w:rsidR="00A66FA0" w:rsidRDefault="00A66FA0" w:rsidP="00A66FA0"/>
    <w:p w:rsidR="00A66FA0" w:rsidRPr="00A66FA0" w:rsidRDefault="00A66FA0" w:rsidP="00A66FA0"/>
    <w:p w:rsidR="0082222B" w:rsidRDefault="00147B27">
      <w:pPr>
        <w:spacing w:after="200" w:line="264" w:lineRule="auto"/>
      </w:pPr>
      <w:r>
        <w:rPr>
          <w:noProof/>
        </w:rPr>
        <w:drawing>
          <wp:inline distT="0" distB="0" distL="0" distR="0" wp14:anchorId="3C841E89" wp14:editId="33944656">
            <wp:extent cx="5548630" cy="1645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FFA.tmp"/>
                    <pic:cNvPicPr/>
                  </pic:nvPicPr>
                  <pic:blipFill>
                    <a:blip r:embed="rId17">
                      <a:extLst>
                        <a:ext uri="{28A0092B-C50C-407E-A947-70E740481C1C}">
                          <a14:useLocalDpi xmlns:a14="http://schemas.microsoft.com/office/drawing/2010/main" val="0"/>
                        </a:ext>
                      </a:extLst>
                    </a:blip>
                    <a:stretch>
                      <a:fillRect/>
                    </a:stretch>
                  </pic:blipFill>
                  <pic:spPr>
                    <a:xfrm>
                      <a:off x="0" y="0"/>
                      <a:ext cx="5548630" cy="1645920"/>
                    </a:xfrm>
                    <a:prstGeom prst="rect">
                      <a:avLst/>
                    </a:prstGeom>
                  </pic:spPr>
                </pic:pic>
              </a:graphicData>
            </a:graphic>
          </wp:inline>
        </w:drawing>
      </w:r>
      <w:r w:rsidR="0082222B">
        <w:br w:type="page"/>
      </w:r>
    </w:p>
    <w:p w:rsidR="00D74CEE" w:rsidRDefault="00CD138B" w:rsidP="00000DF8">
      <w:pPr>
        <w:pStyle w:val="Titre2"/>
      </w:pPr>
      <w:bookmarkStart w:id="44" w:name="_Toc420633745"/>
      <w:bookmarkStart w:id="45" w:name="_Toc420634122"/>
      <w:bookmarkStart w:id="46" w:name="_Toc420634953"/>
      <w:r>
        <w:lastRenderedPageBreak/>
        <w:t>Données et s</w:t>
      </w:r>
      <w:r w:rsidR="00D74CEE">
        <w:t>chéma de la base de données</w:t>
      </w:r>
      <w:bookmarkEnd w:id="44"/>
      <w:bookmarkEnd w:id="45"/>
      <w:bookmarkEnd w:id="46"/>
    </w:p>
    <w:p w:rsidR="006033CF" w:rsidRPr="006033CF" w:rsidRDefault="006033CF" w:rsidP="006033CF"/>
    <w:p w:rsidR="00000DF8" w:rsidRDefault="00673741" w:rsidP="003F2ACC">
      <w:pPr>
        <w:pStyle w:val="Titre3"/>
        <w:ind w:left="360"/>
      </w:pPr>
      <w:bookmarkStart w:id="47" w:name="_Toc420633746"/>
      <w:bookmarkStart w:id="48" w:name="_Toc420634123"/>
      <w:bookmarkStart w:id="49" w:name="_Toc420634954"/>
      <w:r>
        <w:t xml:space="preserve">Les </w:t>
      </w:r>
      <w:r w:rsidR="00C862B8" w:rsidRPr="00C862B8">
        <w:t>données</w:t>
      </w:r>
      <w:bookmarkEnd w:id="47"/>
      <w:bookmarkEnd w:id="48"/>
      <w:bookmarkEnd w:id="49"/>
    </w:p>
    <w:p w:rsidR="00C862B8" w:rsidRDefault="00C862B8" w:rsidP="00000DF8">
      <w:pPr>
        <w:rPr>
          <w:b/>
        </w:rPr>
      </w:pPr>
    </w:p>
    <w:p w:rsidR="006033CF" w:rsidRDefault="006033CF" w:rsidP="00000DF8">
      <w:r>
        <w:rPr>
          <w:b/>
        </w:rPr>
        <w:tab/>
      </w:r>
      <w:r>
        <w:t>La conception de la base de données s’est avéré être</w:t>
      </w:r>
      <w:r w:rsidR="00F436D1">
        <w:t xml:space="preserve"> la partie du projet qui a</w:t>
      </w:r>
      <w:r>
        <w:t xml:space="preserve"> nécessité le plus de temps en terme de recherche. </w:t>
      </w:r>
      <w:r w:rsidR="00F436D1">
        <w:t>Le</w:t>
      </w:r>
      <w:r>
        <w:t xml:space="preserve"> domaine animal est un domaine </w:t>
      </w:r>
      <w:r w:rsidR="00F436D1">
        <w:t>assez vaste et l’élaboration d’une base de données la plus complète possible s’est avérée complexe.</w:t>
      </w:r>
    </w:p>
    <w:p w:rsidR="00F436D1" w:rsidRDefault="00F436D1" w:rsidP="00000DF8">
      <w:r>
        <w:tab/>
      </w:r>
    </w:p>
    <w:p w:rsidR="00F436D1" w:rsidRDefault="00F436D1" w:rsidP="00000DF8">
      <w:r>
        <w:tab/>
        <w:t xml:space="preserve">En effet, la base de données a pu être alimentée à partir de 3 sources principales : </w:t>
      </w:r>
    </w:p>
    <w:p w:rsidR="00F436D1" w:rsidRDefault="00F436D1" w:rsidP="00000DF8"/>
    <w:p w:rsidR="006033CF" w:rsidRDefault="00F436D1" w:rsidP="00F436D1">
      <w:pPr>
        <w:pStyle w:val="Paragraphedeliste"/>
        <w:numPr>
          <w:ilvl w:val="0"/>
          <w:numId w:val="17"/>
        </w:numPr>
      </w:pPr>
      <w:r>
        <w:t>Des sites spécialisés sur les animaux (diconimoz.com, animaux.org, ..)</w:t>
      </w:r>
    </w:p>
    <w:p w:rsidR="00F436D1" w:rsidRDefault="00F436D1" w:rsidP="00F436D1">
      <w:pPr>
        <w:pStyle w:val="Paragraphedeliste"/>
        <w:numPr>
          <w:ilvl w:val="0"/>
          <w:numId w:val="17"/>
        </w:numPr>
      </w:pPr>
      <w:r>
        <w:t>Des sources déjà existantes de travaux de laboratoire de recherche notamment des dictionnaires de mots.</w:t>
      </w:r>
    </w:p>
    <w:p w:rsidR="00F436D1" w:rsidRDefault="00F436D1" w:rsidP="00F436D1">
      <w:pPr>
        <w:pStyle w:val="Paragraphedeliste"/>
        <w:numPr>
          <w:ilvl w:val="0"/>
          <w:numId w:val="17"/>
        </w:numPr>
      </w:pPr>
      <w:r>
        <w:t xml:space="preserve">De choix arbitraire de notre part en insérant des données </w:t>
      </w:r>
      <w:r w:rsidR="003506B3">
        <w:t>pertinentes.</w:t>
      </w:r>
    </w:p>
    <w:p w:rsidR="003506B3" w:rsidRDefault="003506B3" w:rsidP="003506B3"/>
    <w:p w:rsidR="003506B3" w:rsidRDefault="000E5B84" w:rsidP="003506B3">
      <w:r>
        <w:t>La difficulté a été la réalisation de scripts permettant de récupérer les données spécifiques choisies de plusieurs centaines de pages.</w:t>
      </w:r>
    </w:p>
    <w:p w:rsidR="000E5B84" w:rsidRDefault="000E5B84" w:rsidP="003506B3"/>
    <w:p w:rsidR="003506B3" w:rsidRPr="00F436D1" w:rsidRDefault="000E5B84" w:rsidP="003506B3">
      <w:r>
        <w:rPr>
          <w:noProof/>
        </w:rPr>
        <w:drawing>
          <wp:inline distT="0" distB="0" distL="0" distR="0" wp14:anchorId="5A5B1F8A" wp14:editId="74D5EA37">
            <wp:extent cx="5541010" cy="31565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1010" cy="3156585"/>
                    </a:xfrm>
                    <a:prstGeom prst="rect">
                      <a:avLst/>
                    </a:prstGeom>
                    <a:noFill/>
                    <a:ln>
                      <a:noFill/>
                    </a:ln>
                  </pic:spPr>
                </pic:pic>
              </a:graphicData>
            </a:graphic>
          </wp:inline>
        </w:drawing>
      </w:r>
    </w:p>
    <w:p w:rsidR="006033CF" w:rsidRDefault="006033CF" w:rsidP="00000DF8">
      <w:pPr>
        <w:rPr>
          <w:b/>
        </w:rPr>
      </w:pPr>
    </w:p>
    <w:p w:rsidR="006033CF" w:rsidRDefault="006033CF" w:rsidP="00000DF8">
      <w:pPr>
        <w:rPr>
          <w:b/>
        </w:rPr>
      </w:pPr>
    </w:p>
    <w:p w:rsidR="00673741" w:rsidRDefault="00673741" w:rsidP="003F2ACC">
      <w:pPr>
        <w:pStyle w:val="Titre3"/>
      </w:pPr>
      <w:bookmarkStart w:id="50" w:name="_Toc420633747"/>
      <w:bookmarkStart w:id="51" w:name="_Toc420634124"/>
      <w:bookmarkStart w:id="52" w:name="_Toc420634955"/>
      <w:r>
        <w:t>Modèle conceptuel de données</w:t>
      </w:r>
      <w:bookmarkEnd w:id="50"/>
      <w:bookmarkEnd w:id="51"/>
      <w:bookmarkEnd w:id="52"/>
    </w:p>
    <w:p w:rsidR="00673741" w:rsidRDefault="00673741" w:rsidP="00000DF8">
      <w:pPr>
        <w:rPr>
          <w:b/>
        </w:rPr>
      </w:pPr>
    </w:p>
    <w:p w:rsidR="006E6B0D" w:rsidRDefault="006E6B0D" w:rsidP="00000DF8">
      <w:r>
        <w:rPr>
          <w:b/>
        </w:rPr>
        <w:tab/>
      </w:r>
      <w:r>
        <w:t>Le modèle de la base de données est extrêmement simple. Elle comporte 2 tables principales qui modélisent le domaine animal.</w:t>
      </w:r>
    </w:p>
    <w:p w:rsidR="006E6B0D" w:rsidRDefault="006E6B0D" w:rsidP="00000DF8"/>
    <w:p w:rsidR="006E6B0D" w:rsidRDefault="006E6B0D" w:rsidP="00000DF8">
      <w:r>
        <w:tab/>
        <w:t>Cependant, la quantité d’informations contenues dans chaque table, notamment la table « </w:t>
      </w:r>
      <w:proofErr w:type="spellStart"/>
      <w:r>
        <w:t>animal_tree</w:t>
      </w:r>
      <w:proofErr w:type="spellEnd"/>
      <w:r>
        <w:t> » est énorme. Pour pouvoir palier au problème de lenteurs de recherches possible au vues des requêtes qui y seront effectuées, nous avons mis en place une représentation sous forme d’arbre ou appelée « représentation intervallaire » afin d’y optimiser grandement les requêtes.</w:t>
      </w:r>
    </w:p>
    <w:p w:rsidR="006E6B0D" w:rsidRDefault="006E6B0D" w:rsidP="00000DF8"/>
    <w:p w:rsidR="006E6B0D" w:rsidRDefault="006E6B0D" w:rsidP="00000DF8">
      <w:r>
        <w:tab/>
        <w:t>Cette technique peut permettre de situer un élément dans une hiérarchie. Elle introduit la notion de borne gauche (bg) et borne droite (bd</w:t>
      </w:r>
      <w:r w:rsidRPr="006E6B0D">
        <w:t>).  </w:t>
      </w:r>
      <w:r>
        <w:t>C</w:t>
      </w:r>
      <w:r w:rsidRPr="006E6B0D">
        <w:t>haque borne de chaque élément se voit attribuer un nombre. Ce nombre permet de déterminer la position de l'élément dans l'ensemble</w:t>
      </w:r>
      <w:r>
        <w:t>.</w:t>
      </w:r>
    </w:p>
    <w:p w:rsidR="007D4723" w:rsidRDefault="007D4723" w:rsidP="00000DF8"/>
    <w:p w:rsidR="007D4723" w:rsidRDefault="007D4723" w:rsidP="00000DF8">
      <w:r>
        <w:t>Voici un schéma qui résume le principe de représentation intervallaire :</w:t>
      </w:r>
    </w:p>
    <w:p w:rsidR="007D4723" w:rsidRDefault="007D4723" w:rsidP="00000DF8"/>
    <w:p w:rsidR="007D4723" w:rsidRDefault="007D4723" w:rsidP="00000DF8">
      <w:r>
        <w:rPr>
          <w:noProof/>
        </w:rPr>
        <w:drawing>
          <wp:anchor distT="0" distB="0" distL="114300" distR="114300" simplePos="0" relativeHeight="251667456" behindDoc="0" locked="0" layoutInCell="1" allowOverlap="1" wp14:anchorId="4D872E33" wp14:editId="56043BDC">
            <wp:simplePos x="0" y="0"/>
            <wp:positionH relativeFrom="column">
              <wp:posOffset>640624</wp:posOffset>
            </wp:positionH>
            <wp:positionV relativeFrom="paragraph">
              <wp:posOffset>635</wp:posOffset>
            </wp:positionV>
            <wp:extent cx="4365171" cy="3740120"/>
            <wp:effectExtent l="0" t="0" r="0" b="0"/>
            <wp:wrapNone/>
            <wp:docPr id="11" name="Image 11" descr="https://zestedesavoir.com/media/galleries/287/67f2cd29-0f28-4759-bf94-009d2e8a62db.jpg.960x96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estedesavoir.com/media/galleries/287/67f2cd29-0f28-4759-bf94-009d2e8a62db.jpg.960x960_q8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5171" cy="374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7D4723">
      <w:pPr>
        <w:ind w:firstLine="720"/>
      </w:pPr>
      <w:r w:rsidRPr="007D4723">
        <w:t>Si l'insertion ou la suppression dans une telle représentation est un peu coûteuse, l'interrogation et notamment la recherche s'exprime la plupart du temps en une seule requête.</w:t>
      </w:r>
    </w:p>
    <w:p w:rsidR="007D4723" w:rsidRDefault="007D4723" w:rsidP="007D4723">
      <w:pPr>
        <w:ind w:firstLine="720"/>
      </w:pPr>
    </w:p>
    <w:p w:rsidR="007D4723" w:rsidRDefault="007D4723" w:rsidP="007D4723">
      <w:pPr>
        <w:pStyle w:val="Paragraphedeliste"/>
        <w:numPr>
          <w:ilvl w:val="0"/>
          <w:numId w:val="18"/>
        </w:numPr>
      </w:pPr>
      <w:r>
        <w:t>Avantages : Les interrogations de la base de données sont plus rapides !</w:t>
      </w:r>
    </w:p>
    <w:p w:rsidR="007D4723" w:rsidRPr="007D4723" w:rsidRDefault="007D4723" w:rsidP="007D4723">
      <w:pPr>
        <w:pStyle w:val="Paragraphedeliste"/>
        <w:numPr>
          <w:ilvl w:val="0"/>
          <w:numId w:val="18"/>
        </w:numPr>
      </w:pPr>
      <w:r>
        <w:t>Inconvénients : les insertions dans la base de données sont plus couteuses, ce qui dans notre cas nous convient car les insertions dans la base sont rares.</w:t>
      </w:r>
    </w:p>
    <w:p w:rsidR="006E6B0D" w:rsidRPr="006E6B0D" w:rsidRDefault="006E6B0D" w:rsidP="00000DF8">
      <w:r>
        <w:rPr>
          <w:b/>
          <w:noProof/>
        </w:rPr>
        <w:drawing>
          <wp:anchor distT="0" distB="0" distL="114300" distR="114300" simplePos="0" relativeHeight="251666432" behindDoc="0" locked="0" layoutInCell="1" allowOverlap="1" wp14:anchorId="7B793EE2" wp14:editId="756E6DBE">
            <wp:simplePos x="0" y="0"/>
            <wp:positionH relativeFrom="column">
              <wp:posOffset>-458742</wp:posOffset>
            </wp:positionH>
            <wp:positionV relativeFrom="paragraph">
              <wp:posOffset>244929</wp:posOffset>
            </wp:positionV>
            <wp:extent cx="6383688" cy="3548742"/>
            <wp:effectExtent l="0" t="0" r="0" b="0"/>
            <wp:wrapNone/>
            <wp:docPr id="10" name="Image 10" descr="C:\xampp\htdocs\ProjetTER\Docs\mcd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tTER\Docs\mcd_la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3688" cy="35487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D74CEE" w:rsidRPr="00604588" w:rsidRDefault="00D74CEE" w:rsidP="003F2ACC">
      <w:pPr>
        <w:pStyle w:val="Titre2"/>
      </w:pPr>
      <w:bookmarkStart w:id="53" w:name="_Toc420633748"/>
      <w:bookmarkStart w:id="54" w:name="_Toc420634125"/>
      <w:bookmarkStart w:id="55" w:name="_Toc420634956"/>
      <w:r w:rsidRPr="00604588">
        <w:lastRenderedPageBreak/>
        <w:t xml:space="preserve">Développement </w:t>
      </w:r>
      <w:r w:rsidR="00C65CF2">
        <w:t>de l’application web</w:t>
      </w:r>
      <w:bookmarkEnd w:id="53"/>
      <w:bookmarkEnd w:id="54"/>
      <w:bookmarkEnd w:id="55"/>
    </w:p>
    <w:p w:rsidR="00D74CEE" w:rsidRDefault="00D74CEE" w:rsidP="00D74CEE">
      <w:pPr>
        <w:ind w:firstLine="720"/>
      </w:pPr>
    </w:p>
    <w:p w:rsidR="00B3109E" w:rsidRPr="009B00B2" w:rsidRDefault="00B3109E" w:rsidP="003F2ACC">
      <w:pPr>
        <w:pStyle w:val="Titre3"/>
      </w:pPr>
      <w:bookmarkStart w:id="56" w:name="_Toc420633749"/>
      <w:bookmarkStart w:id="57" w:name="_Toc420634126"/>
      <w:bookmarkStart w:id="58" w:name="_Toc420634957"/>
      <w:r w:rsidRPr="009B00B2">
        <w:t>Interface graphique</w:t>
      </w:r>
      <w:r w:rsidR="009B00B2">
        <w:t> ; lancement de l’</w:t>
      </w:r>
      <w:r w:rsidR="00B625C3">
        <w:t>analyse</w:t>
      </w:r>
      <w:bookmarkEnd w:id="56"/>
      <w:bookmarkEnd w:id="57"/>
      <w:bookmarkEnd w:id="58"/>
    </w:p>
    <w:p w:rsidR="00B3109E" w:rsidRDefault="00B3109E" w:rsidP="00D74CEE">
      <w:pPr>
        <w:ind w:firstLine="720"/>
      </w:pPr>
    </w:p>
    <w:p w:rsidR="00B3109E" w:rsidRDefault="00B3109E" w:rsidP="00D74CEE">
      <w:pPr>
        <w:ind w:firstLine="720"/>
      </w:pPr>
      <w:r>
        <w:t xml:space="preserve">L’utilisation de l’application a été </w:t>
      </w:r>
      <w:r w:rsidR="003F4E97">
        <w:t>conçue</w:t>
      </w:r>
      <w:r>
        <w:t xml:space="preserve"> de manière </w:t>
      </w:r>
      <w:r w:rsidR="00250ACA">
        <w:t>à</w:t>
      </w:r>
      <w:r>
        <w:t xml:space="preserve"> être simple d’utilisation. Les différentes pages apportent à l’utilisateur diverses informations au sujet de ce projet ainsi que les auteurs qui l’on réalisé.</w:t>
      </w:r>
    </w:p>
    <w:p w:rsidR="00B3109E" w:rsidRDefault="00B3109E" w:rsidP="00D74CEE">
      <w:pPr>
        <w:ind w:firstLine="720"/>
      </w:pPr>
    </w:p>
    <w:p w:rsidR="00B3109E" w:rsidRDefault="00B3109E" w:rsidP="00D74CEE">
      <w:pPr>
        <w:ind w:firstLine="720"/>
      </w:pPr>
      <w:r>
        <w:t>L’analyse sémantique se fait de façon intuitive. L’uti</w:t>
      </w:r>
      <w:r w:rsidR="009B00B2">
        <w:t>lisateur peut entrer une phrase ou</w:t>
      </w:r>
      <w:r>
        <w:t xml:space="preserve"> un texte</w:t>
      </w:r>
      <w:r w:rsidR="009B00B2">
        <w:t xml:space="preserve"> plus long et lancer l’analyse. L’algorithme de l’application traite donc le texte avec sa base de données.</w:t>
      </w:r>
    </w:p>
    <w:p w:rsidR="009B00B2" w:rsidRDefault="00023216" w:rsidP="00D74CEE">
      <w:pPr>
        <w:ind w:firstLine="720"/>
      </w:pPr>
      <w:r>
        <w:rPr>
          <w:noProof/>
        </w:rPr>
        <w:drawing>
          <wp:anchor distT="0" distB="0" distL="114300" distR="114300" simplePos="0" relativeHeight="251664384" behindDoc="0" locked="0" layoutInCell="1" allowOverlap="1" wp14:anchorId="287505CA" wp14:editId="2C6BE249">
            <wp:simplePos x="0" y="0"/>
            <wp:positionH relativeFrom="column">
              <wp:posOffset>-513171</wp:posOffset>
            </wp:positionH>
            <wp:positionV relativeFrom="paragraph">
              <wp:posOffset>169273</wp:posOffset>
            </wp:positionV>
            <wp:extent cx="6781800" cy="246017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776720" cy="2458328"/>
                    </a:xfrm>
                    <a:prstGeom prst="rect">
                      <a:avLst/>
                    </a:prstGeom>
                  </pic:spPr>
                </pic:pic>
              </a:graphicData>
            </a:graphic>
            <wp14:sizeRelH relativeFrom="page">
              <wp14:pctWidth>0</wp14:pctWidth>
            </wp14:sizeRelH>
            <wp14:sizeRelV relativeFrom="page">
              <wp14:pctHeight>0</wp14:pctHeight>
            </wp14:sizeRelV>
          </wp:anchor>
        </w:drawing>
      </w:r>
    </w:p>
    <w:p w:rsidR="009B00B2" w:rsidRDefault="009B00B2" w:rsidP="009B00B2">
      <w:pPr>
        <w:ind w:firstLine="720"/>
        <w:jc w:val="center"/>
      </w:pPr>
    </w:p>
    <w:p w:rsidR="00D74CEE" w:rsidRDefault="00D74CEE" w:rsidP="005F38BA"/>
    <w:p w:rsidR="00D74CEE" w:rsidRDefault="00D74CEE" w:rsidP="005F38BA"/>
    <w:p w:rsidR="001373DA" w:rsidRDefault="001373DA"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Pr="00346E8C" w:rsidRDefault="00346E8C" w:rsidP="001373DA">
      <w:pPr>
        <w:rPr>
          <w:i/>
        </w:rPr>
      </w:pPr>
      <w:r>
        <w:tab/>
      </w:r>
      <w:r>
        <w:tab/>
      </w:r>
      <w:r>
        <w:tab/>
      </w:r>
      <w:r w:rsidR="00023216">
        <w:tab/>
      </w:r>
      <w:r w:rsidRPr="00346E8C">
        <w:rPr>
          <w:i/>
          <w:sz w:val="20"/>
        </w:rPr>
        <w:t>Image : C’est l’interface permettant d’entrer le texte à analyser.</w:t>
      </w:r>
    </w:p>
    <w:p w:rsidR="00B625C3" w:rsidRDefault="00B625C3" w:rsidP="001373DA"/>
    <w:p w:rsidR="00023216" w:rsidRDefault="00023216" w:rsidP="00B625C3">
      <w:pPr>
        <w:ind w:firstLine="720"/>
        <w:rPr>
          <w:b/>
        </w:rPr>
      </w:pPr>
    </w:p>
    <w:p w:rsidR="00B625C3" w:rsidRDefault="00B625C3" w:rsidP="003F2ACC">
      <w:pPr>
        <w:pStyle w:val="Titre3"/>
      </w:pPr>
      <w:bookmarkStart w:id="59" w:name="_Toc420633750"/>
      <w:bookmarkStart w:id="60" w:name="_Toc420634127"/>
      <w:bookmarkStart w:id="61" w:name="_Toc420634958"/>
      <w:r w:rsidRPr="009B00B2">
        <w:t>Interface graphique</w:t>
      </w:r>
      <w:r>
        <w:t> : résultat de l’analyse</w:t>
      </w:r>
      <w:bookmarkEnd w:id="59"/>
      <w:bookmarkEnd w:id="60"/>
      <w:bookmarkEnd w:id="61"/>
    </w:p>
    <w:p w:rsidR="00B625C3" w:rsidRDefault="00B625C3" w:rsidP="00B625C3">
      <w:pPr>
        <w:ind w:firstLine="720"/>
        <w:rPr>
          <w:b/>
        </w:rPr>
      </w:pPr>
    </w:p>
    <w:p w:rsidR="00B625C3" w:rsidRDefault="007A4FB8" w:rsidP="00B625C3">
      <w:pPr>
        <w:ind w:firstLine="720"/>
      </w:pPr>
      <w:r>
        <w:t xml:space="preserve">Pour réaliser un affichage agréable de l’analyse du texte, nous avons disposé l’écran des résultats sur 2 sections distinctes : </w:t>
      </w:r>
    </w:p>
    <w:p w:rsidR="00023216" w:rsidRDefault="00023216" w:rsidP="00B625C3">
      <w:pPr>
        <w:ind w:firstLine="720"/>
      </w:pPr>
    </w:p>
    <w:p w:rsidR="007A4FB8" w:rsidRDefault="007A4FB8" w:rsidP="007A4FB8">
      <w:pPr>
        <w:pStyle w:val="Paragraphedeliste"/>
        <w:numPr>
          <w:ilvl w:val="0"/>
          <w:numId w:val="16"/>
        </w:numPr>
      </w:pPr>
      <w:r>
        <w:t>A gauche, le texte d’origine avec en plus les mots reconnus correspondant au domaine animal qui seront surlignés en vert.</w:t>
      </w:r>
    </w:p>
    <w:p w:rsidR="007A4FB8" w:rsidRDefault="007A4FB8" w:rsidP="007A4FB8">
      <w:pPr>
        <w:pStyle w:val="Paragraphedeliste"/>
        <w:numPr>
          <w:ilvl w:val="0"/>
          <w:numId w:val="16"/>
        </w:numPr>
      </w:pPr>
      <w:r>
        <w:t>A droite, l’annotation sémantique du mot sur lequel l’utilisateur a cliqué.</w:t>
      </w:r>
    </w:p>
    <w:p w:rsidR="007A4FB8" w:rsidRDefault="007A4FB8" w:rsidP="007A4FB8">
      <w:pPr>
        <w:ind w:firstLine="720"/>
      </w:pPr>
      <w:r>
        <w:lastRenderedPageBreak/>
        <w:t>L’affichage des annotions sémantiques de chaque mots se fait de façon dynamique, c’est-à-dire que la page ne se recharge pas. A chaque clique que le mot choisi, une requête AJAX interroge la base de données et affiche grâce à une fonction JavaScript l’annotation de ce mot.</w:t>
      </w:r>
    </w:p>
    <w:p w:rsidR="00EF130F" w:rsidRDefault="00EF130F" w:rsidP="007A4FB8">
      <w:pPr>
        <w:ind w:firstLine="720"/>
      </w:pPr>
    </w:p>
    <w:p w:rsidR="00EF130F" w:rsidRDefault="00EF130F" w:rsidP="007A4FB8">
      <w:pPr>
        <w:ind w:firstLine="720"/>
      </w:pPr>
    </w:p>
    <w:p w:rsidR="00EF130F" w:rsidRDefault="00EF130F" w:rsidP="007A4FB8">
      <w:pPr>
        <w:ind w:firstLine="720"/>
      </w:pPr>
      <w:r>
        <w:rPr>
          <w:noProof/>
        </w:rPr>
        <w:drawing>
          <wp:anchor distT="0" distB="0" distL="114300" distR="114300" simplePos="0" relativeHeight="251665408" behindDoc="0" locked="0" layoutInCell="1" allowOverlap="1" wp14:anchorId="41D4E46F" wp14:editId="1F4C4EF7">
            <wp:simplePos x="0" y="0"/>
            <wp:positionH relativeFrom="column">
              <wp:posOffset>-739775</wp:posOffset>
            </wp:positionH>
            <wp:positionV relativeFrom="paragraph">
              <wp:posOffset>161925</wp:posOffset>
            </wp:positionV>
            <wp:extent cx="6949440" cy="2145665"/>
            <wp:effectExtent l="0" t="0" r="381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949440" cy="2145665"/>
                    </a:xfrm>
                    <a:prstGeom prst="rect">
                      <a:avLst/>
                    </a:prstGeom>
                  </pic:spPr>
                </pic:pic>
              </a:graphicData>
            </a:graphic>
            <wp14:sizeRelH relativeFrom="page">
              <wp14:pctWidth>0</wp14:pctWidth>
            </wp14:sizeRelH>
            <wp14:sizeRelV relativeFrom="page">
              <wp14:pctHeight>0</wp14:pctHeight>
            </wp14:sizeRelV>
          </wp:anchor>
        </w:drawing>
      </w: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Pr="007A4FB8" w:rsidRDefault="00EF130F" w:rsidP="007A4FB8">
      <w:pPr>
        <w:ind w:firstLine="720"/>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pPr>
    </w:p>
    <w:p w:rsidR="00673741" w:rsidRDefault="005651BF" w:rsidP="003F2ACC">
      <w:pPr>
        <w:pStyle w:val="Titre3"/>
      </w:pPr>
      <w:bookmarkStart w:id="62" w:name="_Toc420633751"/>
      <w:bookmarkStart w:id="63" w:name="_Toc420634128"/>
      <w:bookmarkStart w:id="64" w:name="_Toc420634959"/>
      <w:r w:rsidRPr="005651BF">
        <w:t>Amélioration du projet</w:t>
      </w:r>
      <w:bookmarkEnd w:id="62"/>
      <w:bookmarkEnd w:id="63"/>
      <w:bookmarkEnd w:id="64"/>
    </w:p>
    <w:p w:rsidR="005651BF" w:rsidRDefault="005651BF" w:rsidP="00B625C3">
      <w:pPr>
        <w:ind w:firstLine="720"/>
        <w:rPr>
          <w:b/>
        </w:rPr>
      </w:pPr>
    </w:p>
    <w:p w:rsidR="005651BF" w:rsidRDefault="005651BF" w:rsidP="00B625C3">
      <w:pPr>
        <w:ind w:firstLine="720"/>
      </w:pPr>
      <w:r>
        <w:t>Plusieurs perspectives d’améliorations du projet sont envisagées pour faire évoluer l’application.</w:t>
      </w:r>
    </w:p>
    <w:p w:rsidR="005651BF" w:rsidRDefault="005651BF" w:rsidP="00B625C3">
      <w:pPr>
        <w:ind w:firstLine="720"/>
      </w:pPr>
    </w:p>
    <w:p w:rsidR="005651BF" w:rsidRDefault="005651BF" w:rsidP="00B625C3">
      <w:pPr>
        <w:ind w:firstLine="720"/>
      </w:pPr>
      <w:r>
        <w:t>La première est de continuer à alimenter la base de données avec encore plus d’informations sur les mots.</w:t>
      </w:r>
      <w:r w:rsidR="00F605C5">
        <w:t xml:space="preserve"> Plus le nombre de mots reconnus et leurs informations seront </w:t>
      </w:r>
      <w:r w:rsidR="00D37A46">
        <w:t>complets</w:t>
      </w:r>
      <w:r w:rsidR="00F605C5">
        <w:t>, plus l</w:t>
      </w:r>
      <w:r w:rsidR="00D37A46">
        <w:t xml:space="preserve">a précision de </w:t>
      </w:r>
      <w:proofErr w:type="gramStart"/>
      <w:r w:rsidR="00D37A46">
        <w:t>l’application sera</w:t>
      </w:r>
      <w:proofErr w:type="gramEnd"/>
      <w:r w:rsidR="00D37A46">
        <w:t xml:space="preserve"> grande</w:t>
      </w:r>
      <w:r w:rsidR="00F605C5">
        <w:t>.</w:t>
      </w:r>
    </w:p>
    <w:p w:rsidR="005651BF" w:rsidRDefault="005651BF" w:rsidP="00B625C3">
      <w:pPr>
        <w:ind w:firstLine="720"/>
      </w:pPr>
    </w:p>
    <w:p w:rsidR="005651BF" w:rsidRDefault="005651BF" w:rsidP="00B625C3">
      <w:pPr>
        <w:ind w:firstLine="720"/>
      </w:pPr>
      <w:r>
        <w:t>Une analyse du lemme d’un mot permettrait grandement de pouvoir reconnaitre des mots sous différentes formes, c’est-à-dire que si l’application reconnait un mot du domaine animal, il pourrait ainsi à partir de celui-ci retrouver les pluriels  de ce mot ou sous des formes différentes (conjugaisons, etc...).</w:t>
      </w:r>
    </w:p>
    <w:p w:rsidR="004E4F3C" w:rsidRDefault="004E4F3C" w:rsidP="00B625C3">
      <w:pPr>
        <w:ind w:firstLine="720"/>
      </w:pPr>
    </w:p>
    <w:p w:rsidR="004E4F3C" w:rsidRDefault="004E4F3C" w:rsidP="00B625C3">
      <w:pPr>
        <w:ind w:firstLine="720"/>
      </w:pPr>
    </w:p>
    <w:p w:rsidR="004E4F3C" w:rsidRDefault="004E4F3C" w:rsidP="00B625C3">
      <w:pPr>
        <w:ind w:firstLine="720"/>
      </w:pPr>
    </w:p>
    <w:p w:rsidR="004E4F3C" w:rsidRDefault="004E4F3C" w:rsidP="00B625C3">
      <w:pPr>
        <w:ind w:firstLine="720"/>
      </w:pPr>
    </w:p>
    <w:p w:rsidR="004E4F3C" w:rsidRDefault="004E4F3C" w:rsidP="00B625C3">
      <w:pPr>
        <w:ind w:firstLine="720"/>
      </w:pPr>
    </w:p>
    <w:p w:rsidR="004E4F3C" w:rsidRDefault="004E4F3C" w:rsidP="003F2ACC">
      <w:pPr>
        <w:pStyle w:val="Titre1"/>
      </w:pPr>
      <w:bookmarkStart w:id="65" w:name="_Toc420633752"/>
      <w:bookmarkStart w:id="66" w:name="_Toc420634129"/>
      <w:bookmarkStart w:id="67" w:name="_Toc420634960"/>
      <w:r>
        <w:lastRenderedPageBreak/>
        <w:t>Conclusion</w:t>
      </w:r>
      <w:bookmarkEnd w:id="65"/>
      <w:bookmarkEnd w:id="66"/>
      <w:bookmarkEnd w:id="67"/>
    </w:p>
    <w:p w:rsidR="004E4F3C" w:rsidRDefault="004E4F3C" w:rsidP="004E4F3C"/>
    <w:p w:rsidR="004E4F3C" w:rsidRPr="004E4F3C" w:rsidRDefault="004E4F3C" w:rsidP="004E4F3C"/>
    <w:p w:rsidR="00C83196" w:rsidRDefault="00C83196" w:rsidP="003F510E">
      <w:pPr>
        <w:ind w:firstLine="360"/>
      </w:pPr>
      <w:r>
        <w:t>Le projet TER réalisé</w:t>
      </w:r>
      <w:r w:rsidRPr="00C83196">
        <w:t xml:space="preserve"> </w:t>
      </w:r>
      <w:r w:rsidR="003F510E">
        <w:t>a été</w:t>
      </w:r>
      <w:r w:rsidRPr="00C83196">
        <w:t xml:space="preserve"> pour </w:t>
      </w:r>
      <w:r>
        <w:t>notre</w:t>
      </w:r>
      <w:r w:rsidRPr="00C83196">
        <w:t xml:space="preserve"> part une expérience </w:t>
      </w:r>
      <w:r w:rsidR="003F510E">
        <w:t>universitaire</w:t>
      </w:r>
      <w:r w:rsidRPr="00C83196">
        <w:t xml:space="preserve"> exceptionnelle. Il </w:t>
      </w:r>
      <w:r w:rsidR="003F510E">
        <w:t>nous</w:t>
      </w:r>
      <w:r w:rsidRPr="00C83196">
        <w:t xml:space="preserve"> permis de mettre en pratique tout l’éventail d’enseignements dont </w:t>
      </w:r>
      <w:r w:rsidR="003F510E">
        <w:t>nous avons</w:t>
      </w:r>
      <w:r w:rsidRPr="00C83196">
        <w:t xml:space="preserve"> bénéficié</w:t>
      </w:r>
      <w:r w:rsidR="00CC2C24">
        <w:t>s</w:t>
      </w:r>
      <w:r w:rsidRPr="00C83196">
        <w:t xml:space="preserve"> lors de cette année de </w:t>
      </w:r>
      <w:r w:rsidR="003F510E">
        <w:t>Master 1</w:t>
      </w:r>
      <w:r w:rsidR="00CC2C24">
        <w:t xml:space="preserve"> Informatique</w:t>
      </w:r>
      <w:r w:rsidRPr="00C83196">
        <w:t xml:space="preserve">. </w:t>
      </w:r>
    </w:p>
    <w:p w:rsidR="003F2ACC" w:rsidRPr="00C83196" w:rsidRDefault="003F2ACC" w:rsidP="003F510E">
      <w:pPr>
        <w:ind w:firstLine="360"/>
      </w:pPr>
    </w:p>
    <w:p w:rsidR="00C83196" w:rsidRDefault="00C83196" w:rsidP="003F510E">
      <w:pPr>
        <w:ind w:firstLine="720"/>
      </w:pPr>
      <w:r w:rsidRPr="00C83196">
        <w:t xml:space="preserve">Ces </w:t>
      </w:r>
      <w:r w:rsidR="003F510E">
        <w:t>semaines de recherches, de réflexion et de développement</w:t>
      </w:r>
      <w:r w:rsidRPr="00C83196">
        <w:t xml:space="preserve"> ont été pour </w:t>
      </w:r>
      <w:r w:rsidR="003F510E">
        <w:t>nous</w:t>
      </w:r>
      <w:r w:rsidRPr="00C83196">
        <w:t xml:space="preserve"> l’occasion d’évaluer </w:t>
      </w:r>
      <w:r w:rsidR="003F510E">
        <w:t>nos</w:t>
      </w:r>
      <w:r w:rsidRPr="00C83196">
        <w:t xml:space="preserve"> compétences dans le domaine de la gestion de projet, et du développement ainsi </w:t>
      </w:r>
      <w:r w:rsidR="003F510E">
        <w:t>que la mise en pratique de nombre d’outils et méthodes de travail enseignés tout le long de cette année</w:t>
      </w:r>
      <w:r w:rsidRPr="00C83196">
        <w:t>.</w:t>
      </w:r>
    </w:p>
    <w:p w:rsidR="003F2ACC" w:rsidRPr="00C83196" w:rsidRDefault="003F2ACC" w:rsidP="003F510E">
      <w:pPr>
        <w:ind w:firstLine="720"/>
      </w:pPr>
    </w:p>
    <w:p w:rsidR="00C83196" w:rsidRDefault="003F510E" w:rsidP="003F510E">
      <w:pPr>
        <w:ind w:firstLine="720"/>
      </w:pPr>
      <w:r>
        <w:t>Nous avons</w:t>
      </w:r>
      <w:r w:rsidR="00C83196" w:rsidRPr="00C83196">
        <w:t xml:space="preserve"> </w:t>
      </w:r>
      <w:r>
        <w:t>ainsi</w:t>
      </w:r>
      <w:r w:rsidR="00C83196" w:rsidRPr="00C83196">
        <w:t xml:space="preserve"> pu démontrer </w:t>
      </w:r>
      <w:r>
        <w:t>nos</w:t>
      </w:r>
      <w:r w:rsidR="00C83196" w:rsidRPr="00C83196">
        <w:t xml:space="preserve"> capacités</w:t>
      </w:r>
      <w:r>
        <w:t xml:space="preserve"> à pouvoir</w:t>
      </w:r>
      <w:r w:rsidR="00C83196" w:rsidRPr="00C83196">
        <w:t xml:space="preserve"> </w:t>
      </w:r>
      <w:r>
        <w:t>travailler en équipe en mettant en place des méthodes de travail modernes apprises durant cette année universitaire pour mener à bien ce projet.</w:t>
      </w:r>
    </w:p>
    <w:p w:rsidR="003F2ACC" w:rsidRPr="00C83196" w:rsidRDefault="003F2ACC" w:rsidP="003F510E">
      <w:pPr>
        <w:ind w:firstLine="720"/>
      </w:pPr>
    </w:p>
    <w:p w:rsidR="00C83196" w:rsidRDefault="00C83196" w:rsidP="003F510E">
      <w:pPr>
        <w:ind w:firstLine="720"/>
      </w:pPr>
      <w:r w:rsidRPr="00C83196">
        <w:t xml:space="preserve">Ce  </w:t>
      </w:r>
      <w:r w:rsidR="003F510E">
        <w:t>projet</w:t>
      </w:r>
      <w:r w:rsidRPr="00C83196">
        <w:t xml:space="preserve"> a été une expérience enri</w:t>
      </w:r>
      <w:r w:rsidR="003F510E">
        <w:t>chissante sur tous les niveaux et particu</w:t>
      </w:r>
      <w:r w:rsidR="00CC2C24">
        <w:t xml:space="preserve">lièrement la phase de recherches </w:t>
      </w:r>
      <w:r w:rsidR="003F510E">
        <w:t>et de réflexions sur un thème qui nous été au départ parfaitement inconnu.</w:t>
      </w:r>
    </w:p>
    <w:p w:rsidR="003F2ACC" w:rsidRPr="00C83196" w:rsidRDefault="003F2ACC" w:rsidP="003F510E">
      <w:pPr>
        <w:ind w:firstLine="720"/>
      </w:pPr>
    </w:p>
    <w:p w:rsidR="00C83196" w:rsidRDefault="003F510E" w:rsidP="003F510E">
      <w:pPr>
        <w:ind w:firstLine="720"/>
      </w:pPr>
      <w:r>
        <w:t xml:space="preserve">Nous </w:t>
      </w:r>
      <w:r w:rsidR="00CC2C24">
        <w:t xml:space="preserve">avons été très </w:t>
      </w:r>
      <w:r>
        <w:t xml:space="preserve">satisfait de la manière dont le projet s’est déroulé et des conseils précis qu’a pu </w:t>
      </w:r>
      <w:r w:rsidR="00CC2C24">
        <w:t>apporter</w:t>
      </w:r>
      <w:r>
        <w:t xml:space="preserve"> notre encadrant</w:t>
      </w:r>
      <w:r w:rsidR="00CC2C24">
        <w:t>.</w:t>
      </w:r>
    </w:p>
    <w:p w:rsidR="00CC2C24" w:rsidRPr="00C83196" w:rsidRDefault="00CC2C24" w:rsidP="003F510E">
      <w:pPr>
        <w:ind w:firstLine="720"/>
      </w:pPr>
    </w:p>
    <w:p w:rsidR="004E4F3C" w:rsidRPr="005651BF" w:rsidRDefault="004E4F3C" w:rsidP="00B625C3">
      <w:pPr>
        <w:ind w:firstLine="720"/>
      </w:pPr>
    </w:p>
    <w:sectPr w:rsidR="004E4F3C" w:rsidRPr="005651BF" w:rsidSect="003F6C5A">
      <w:footerReference w:type="default" r:id="rId23"/>
      <w:pgSz w:w="12240" w:h="15840" w:code="1"/>
      <w:pgMar w:top="1836" w:right="1751" w:bottom="42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847" w:rsidRDefault="00BF4847">
      <w:pPr>
        <w:spacing w:before="0" w:after="0"/>
      </w:pPr>
      <w:r>
        <w:separator/>
      </w:r>
    </w:p>
  </w:endnote>
  <w:endnote w:type="continuationSeparator" w:id="0">
    <w:p w:rsidR="00BF4847" w:rsidRDefault="00BF48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altName w:val="Arial"/>
    <w:panose1 w:val="00000000000000000000"/>
    <w:charset w:val="00"/>
    <w:family w:val="modern"/>
    <w:notTrueType/>
    <w:pitch w:val="variable"/>
    <w:sig w:usb0="00000001"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153176"/>
      <w:docPartObj>
        <w:docPartGallery w:val="Page Numbers (Bottom of Page)"/>
        <w:docPartUnique/>
      </w:docPartObj>
    </w:sdtPr>
    <w:sdtEndPr>
      <w:rPr>
        <w:sz w:val="22"/>
      </w:rPr>
    </w:sdtEndPr>
    <w:sdtContent>
      <w:p w:rsidR="00B82ED0" w:rsidRPr="00B82ED0" w:rsidRDefault="00B82ED0">
        <w:pPr>
          <w:pStyle w:val="Pieddepage"/>
          <w:rPr>
            <w:sz w:val="22"/>
          </w:rPr>
        </w:pPr>
        <w:r w:rsidRPr="00B82ED0">
          <w:rPr>
            <w:sz w:val="22"/>
          </w:rPr>
          <w:fldChar w:fldCharType="begin"/>
        </w:r>
        <w:r w:rsidRPr="00B82ED0">
          <w:rPr>
            <w:sz w:val="22"/>
          </w:rPr>
          <w:instrText>PAGE   \* MERGEFORMAT</w:instrText>
        </w:r>
        <w:r w:rsidRPr="00B82ED0">
          <w:rPr>
            <w:sz w:val="22"/>
          </w:rPr>
          <w:fldChar w:fldCharType="separate"/>
        </w:r>
        <w:r w:rsidR="00BF5862">
          <w:rPr>
            <w:noProof/>
            <w:sz w:val="22"/>
          </w:rPr>
          <w:t>1</w:t>
        </w:r>
        <w:r w:rsidRPr="00B82ED0">
          <w:rPr>
            <w:sz w:val="22"/>
          </w:rPr>
          <w:fldChar w:fldCharType="end"/>
        </w:r>
      </w:p>
    </w:sdtContent>
  </w:sdt>
  <w:p w:rsidR="00B82ED0" w:rsidRDefault="00B82E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847" w:rsidRDefault="00BF4847">
      <w:pPr>
        <w:spacing w:before="0" w:after="0"/>
      </w:pPr>
      <w:r>
        <w:separator/>
      </w:r>
    </w:p>
  </w:footnote>
  <w:footnote w:type="continuationSeparator" w:id="0">
    <w:p w:rsidR="00BF4847" w:rsidRDefault="00BF484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78A864E"/>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BBE3205"/>
    <w:multiLevelType w:val="hybridMultilevel"/>
    <w:tmpl w:val="09623FA8"/>
    <w:lvl w:ilvl="0" w:tplc="EAD0BF9A">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6735E0"/>
    <w:multiLevelType w:val="hybridMultilevel"/>
    <w:tmpl w:val="31E8FD16"/>
    <w:lvl w:ilvl="0" w:tplc="AEF8D6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CA42F1"/>
    <w:multiLevelType w:val="hybridMultilevel"/>
    <w:tmpl w:val="8B3AA91A"/>
    <w:lvl w:ilvl="0" w:tplc="DE6A179E">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352A59"/>
    <w:multiLevelType w:val="hybridMultilevel"/>
    <w:tmpl w:val="8062B374"/>
    <w:lvl w:ilvl="0" w:tplc="D59A00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FDB17E2"/>
    <w:multiLevelType w:val="hybridMultilevel"/>
    <w:tmpl w:val="CAAE01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D2B50AC"/>
    <w:multiLevelType w:val="hybridMultilevel"/>
    <w:tmpl w:val="35B6D42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3E00E25"/>
    <w:multiLevelType w:val="hybridMultilevel"/>
    <w:tmpl w:val="B9966218"/>
    <w:lvl w:ilvl="0" w:tplc="3D181B6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103552"/>
    <w:multiLevelType w:val="hybridMultilevel"/>
    <w:tmpl w:val="B09CCB18"/>
    <w:lvl w:ilvl="0" w:tplc="27BCD2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89B5FD1"/>
    <w:multiLevelType w:val="hybridMultilevel"/>
    <w:tmpl w:val="62607B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6A1E433D"/>
    <w:multiLevelType w:val="hybridMultilevel"/>
    <w:tmpl w:val="C480E924"/>
    <w:lvl w:ilvl="0" w:tplc="B2947CD0">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2A4033"/>
    <w:multiLevelType w:val="hybridMultilevel"/>
    <w:tmpl w:val="329254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9"/>
  </w:num>
  <w:num w:numId="5">
    <w:abstractNumId w:val="5"/>
  </w:num>
  <w:num w:numId="6">
    <w:abstractNumId w:val="5"/>
    <w:lvlOverride w:ilvl="0">
      <w:startOverride w:val="1"/>
    </w:lvlOverride>
  </w:num>
  <w:num w:numId="7">
    <w:abstractNumId w:val="3"/>
  </w:num>
  <w:num w:numId="8">
    <w:abstractNumId w:val="5"/>
    <w:lvlOverride w:ilvl="0">
      <w:startOverride w:val="1"/>
    </w:lvlOverride>
  </w:num>
  <w:num w:numId="9">
    <w:abstractNumId w:val="12"/>
  </w:num>
  <w:num w:numId="10">
    <w:abstractNumId w:val="11"/>
  </w:num>
  <w:num w:numId="11">
    <w:abstractNumId w:val="2"/>
  </w:num>
  <w:num w:numId="12">
    <w:abstractNumId w:val="3"/>
    <w:lvlOverride w:ilvl="0">
      <w:startOverride w:val="1"/>
    </w:lvlOverride>
  </w:num>
  <w:num w:numId="13">
    <w:abstractNumId w:val="5"/>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10"/>
  </w:num>
  <w:num w:numId="17">
    <w:abstractNumId w:val="7"/>
  </w:num>
  <w:num w:numId="18">
    <w:abstractNumId w:val="6"/>
  </w:num>
  <w:num w:numId="1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66"/>
    <w:rsid w:val="00000DF8"/>
    <w:rsid w:val="00010C80"/>
    <w:rsid w:val="00023216"/>
    <w:rsid w:val="00026474"/>
    <w:rsid w:val="00053E23"/>
    <w:rsid w:val="000958B0"/>
    <w:rsid w:val="000C331C"/>
    <w:rsid w:val="000D3C0C"/>
    <w:rsid w:val="000E5B3A"/>
    <w:rsid w:val="000E5B84"/>
    <w:rsid w:val="00130EC4"/>
    <w:rsid w:val="001373DA"/>
    <w:rsid w:val="00142D36"/>
    <w:rsid w:val="00147B27"/>
    <w:rsid w:val="00147C45"/>
    <w:rsid w:val="001706C0"/>
    <w:rsid w:val="00176B25"/>
    <w:rsid w:val="001904CD"/>
    <w:rsid w:val="00197F05"/>
    <w:rsid w:val="001A57C2"/>
    <w:rsid w:val="001A5FAA"/>
    <w:rsid w:val="001A6685"/>
    <w:rsid w:val="001B57FC"/>
    <w:rsid w:val="001E12E4"/>
    <w:rsid w:val="001E1FC1"/>
    <w:rsid w:val="0022368B"/>
    <w:rsid w:val="002462A1"/>
    <w:rsid w:val="00250ACA"/>
    <w:rsid w:val="0029018D"/>
    <w:rsid w:val="002926EB"/>
    <w:rsid w:val="002C5B5A"/>
    <w:rsid w:val="00332074"/>
    <w:rsid w:val="00346E8C"/>
    <w:rsid w:val="003506B3"/>
    <w:rsid w:val="00362474"/>
    <w:rsid w:val="003632FC"/>
    <w:rsid w:val="00370534"/>
    <w:rsid w:val="003A3A45"/>
    <w:rsid w:val="003C1999"/>
    <w:rsid w:val="003F2ACC"/>
    <w:rsid w:val="003F4E97"/>
    <w:rsid w:val="003F510E"/>
    <w:rsid w:val="003F6C5A"/>
    <w:rsid w:val="00406EBD"/>
    <w:rsid w:val="004165CC"/>
    <w:rsid w:val="00426779"/>
    <w:rsid w:val="004444EF"/>
    <w:rsid w:val="004633C2"/>
    <w:rsid w:val="00473741"/>
    <w:rsid w:val="00474DBA"/>
    <w:rsid w:val="004926B0"/>
    <w:rsid w:val="004E4F3C"/>
    <w:rsid w:val="0051606F"/>
    <w:rsid w:val="0053307D"/>
    <w:rsid w:val="00544BDF"/>
    <w:rsid w:val="00560B70"/>
    <w:rsid w:val="005651BF"/>
    <w:rsid w:val="00571A64"/>
    <w:rsid w:val="00597829"/>
    <w:rsid w:val="005A760C"/>
    <w:rsid w:val="005C5949"/>
    <w:rsid w:val="005E4C3F"/>
    <w:rsid w:val="005F38BA"/>
    <w:rsid w:val="00602219"/>
    <w:rsid w:val="006033CF"/>
    <w:rsid w:val="00604588"/>
    <w:rsid w:val="00604C4B"/>
    <w:rsid w:val="00637754"/>
    <w:rsid w:val="006451D5"/>
    <w:rsid w:val="00645CFA"/>
    <w:rsid w:val="00654FD8"/>
    <w:rsid w:val="00660C50"/>
    <w:rsid w:val="00661850"/>
    <w:rsid w:val="00673741"/>
    <w:rsid w:val="00695588"/>
    <w:rsid w:val="006A41E9"/>
    <w:rsid w:val="006A53DB"/>
    <w:rsid w:val="006B53D6"/>
    <w:rsid w:val="006C4F33"/>
    <w:rsid w:val="006D4EBA"/>
    <w:rsid w:val="006D6DCC"/>
    <w:rsid w:val="006E6B0D"/>
    <w:rsid w:val="006F0A3F"/>
    <w:rsid w:val="006F7BD9"/>
    <w:rsid w:val="007466B5"/>
    <w:rsid w:val="007548D0"/>
    <w:rsid w:val="00780B9B"/>
    <w:rsid w:val="007852B3"/>
    <w:rsid w:val="0079080C"/>
    <w:rsid w:val="0079687C"/>
    <w:rsid w:val="007A1DEB"/>
    <w:rsid w:val="007A27D6"/>
    <w:rsid w:val="007A4FB8"/>
    <w:rsid w:val="007B6440"/>
    <w:rsid w:val="007D4723"/>
    <w:rsid w:val="007E54F6"/>
    <w:rsid w:val="0082222B"/>
    <w:rsid w:val="00827FCB"/>
    <w:rsid w:val="008F06EA"/>
    <w:rsid w:val="00947FAF"/>
    <w:rsid w:val="00952BEA"/>
    <w:rsid w:val="00955453"/>
    <w:rsid w:val="00964DCC"/>
    <w:rsid w:val="00983224"/>
    <w:rsid w:val="00997E6D"/>
    <w:rsid w:val="009B00B2"/>
    <w:rsid w:val="009B3A0D"/>
    <w:rsid w:val="009B6118"/>
    <w:rsid w:val="009F429A"/>
    <w:rsid w:val="00A0382C"/>
    <w:rsid w:val="00A15854"/>
    <w:rsid w:val="00A3764B"/>
    <w:rsid w:val="00A66FA0"/>
    <w:rsid w:val="00A7186F"/>
    <w:rsid w:val="00A8190E"/>
    <w:rsid w:val="00AD3829"/>
    <w:rsid w:val="00AF146E"/>
    <w:rsid w:val="00B007BD"/>
    <w:rsid w:val="00B07F32"/>
    <w:rsid w:val="00B23C16"/>
    <w:rsid w:val="00B3109E"/>
    <w:rsid w:val="00B625C3"/>
    <w:rsid w:val="00B82ED0"/>
    <w:rsid w:val="00B86A32"/>
    <w:rsid w:val="00BD3B5A"/>
    <w:rsid w:val="00BD6202"/>
    <w:rsid w:val="00BE475B"/>
    <w:rsid w:val="00BF009E"/>
    <w:rsid w:val="00BF4847"/>
    <w:rsid w:val="00BF5862"/>
    <w:rsid w:val="00C0741D"/>
    <w:rsid w:val="00C162F4"/>
    <w:rsid w:val="00C25B26"/>
    <w:rsid w:val="00C53CF0"/>
    <w:rsid w:val="00C64E53"/>
    <w:rsid w:val="00C65CF2"/>
    <w:rsid w:val="00C83196"/>
    <w:rsid w:val="00C862B8"/>
    <w:rsid w:val="00C95DD4"/>
    <w:rsid w:val="00CC1041"/>
    <w:rsid w:val="00CC2C24"/>
    <w:rsid w:val="00CD138B"/>
    <w:rsid w:val="00CF40B9"/>
    <w:rsid w:val="00D0038A"/>
    <w:rsid w:val="00D11138"/>
    <w:rsid w:val="00D165E5"/>
    <w:rsid w:val="00D37A46"/>
    <w:rsid w:val="00D633CA"/>
    <w:rsid w:val="00D735E4"/>
    <w:rsid w:val="00D74CEE"/>
    <w:rsid w:val="00D802AC"/>
    <w:rsid w:val="00D85F92"/>
    <w:rsid w:val="00DA0065"/>
    <w:rsid w:val="00DC178A"/>
    <w:rsid w:val="00DD0610"/>
    <w:rsid w:val="00DD17A4"/>
    <w:rsid w:val="00DF3E97"/>
    <w:rsid w:val="00E15E6C"/>
    <w:rsid w:val="00E3020D"/>
    <w:rsid w:val="00E432D6"/>
    <w:rsid w:val="00E70649"/>
    <w:rsid w:val="00E92B44"/>
    <w:rsid w:val="00E93B35"/>
    <w:rsid w:val="00EA7995"/>
    <w:rsid w:val="00EB3ACF"/>
    <w:rsid w:val="00EC15FE"/>
    <w:rsid w:val="00EE49CB"/>
    <w:rsid w:val="00EF130F"/>
    <w:rsid w:val="00EF2EBD"/>
    <w:rsid w:val="00EF5133"/>
    <w:rsid w:val="00F2650F"/>
    <w:rsid w:val="00F436D1"/>
    <w:rsid w:val="00F605C5"/>
    <w:rsid w:val="00F67C18"/>
    <w:rsid w:val="00F67CAA"/>
    <w:rsid w:val="00F726FB"/>
    <w:rsid w:val="00F760CF"/>
    <w:rsid w:val="00F82846"/>
    <w:rsid w:val="00F835E9"/>
    <w:rsid w:val="00FC410D"/>
    <w:rsid w:val="00FC688B"/>
    <w:rsid w:val="00FD7D66"/>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CD138B"/>
    <w:pPr>
      <w:keepNext/>
      <w:keepLines/>
      <w:spacing w:before="240" w:after="0"/>
      <w:outlineLvl w:val="1"/>
    </w:pPr>
    <w:rPr>
      <w:rFonts w:ascii="Calibri" w:eastAsiaTheme="majorEastAsia" w:hAnsi="Calibri" w:cstheme="majorBidi"/>
      <w:b/>
      <w:color w:val="0081A4" w:themeColor="accent4" w:themeShade="BF"/>
      <w:sz w:val="32"/>
    </w:rPr>
  </w:style>
  <w:style w:type="paragraph" w:styleId="Titre3">
    <w:name w:val="heading 3"/>
    <w:basedOn w:val="Normal"/>
    <w:next w:val="Normal"/>
    <w:link w:val="Titre3Car"/>
    <w:uiPriority w:val="9"/>
    <w:unhideWhenUsed/>
    <w:qFormat/>
    <w:rsid w:val="003F2ACC"/>
    <w:pPr>
      <w:keepNext/>
      <w:keepLines/>
      <w:spacing w:before="200" w:after="0"/>
      <w:outlineLvl w:val="2"/>
    </w:pPr>
    <w:rPr>
      <w:rFonts w:asciiTheme="majorHAnsi" w:eastAsiaTheme="majorEastAsia" w:hAnsiTheme="majorHAnsi" w:cstheme="majorBidi"/>
      <w:b/>
      <w:color w:val="FF0000"/>
      <w:sz w:val="28"/>
    </w:rPr>
  </w:style>
  <w:style w:type="paragraph" w:styleId="Titre4">
    <w:name w:val="heading 4"/>
    <w:basedOn w:val="Normal"/>
    <w:next w:val="Normal"/>
    <w:link w:val="Titre4Car"/>
    <w:uiPriority w:val="9"/>
    <w:unhideWhenUsed/>
    <w:qFormat/>
    <w:rsid w:val="004633C2"/>
    <w:pPr>
      <w:keepNext/>
      <w:keepLines/>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CD138B"/>
    <w:rPr>
      <w:rFonts w:ascii="Calibri" w:eastAsiaTheme="majorEastAsia" w:hAnsi="Calibri" w:cstheme="majorBidi"/>
      <w:b/>
      <w:color w:val="0081A4" w:themeColor="accent4" w:themeShade="BF"/>
      <w:sz w:val="32"/>
    </w:rPr>
  </w:style>
  <w:style w:type="character" w:customStyle="1" w:styleId="Titre3Car">
    <w:name w:val="Titre 3 Car"/>
    <w:basedOn w:val="Policepardfaut"/>
    <w:link w:val="Titre3"/>
    <w:uiPriority w:val="9"/>
    <w:rsid w:val="00CD138B"/>
    <w:rPr>
      <w:rFonts w:asciiTheme="majorHAnsi" w:eastAsiaTheme="majorEastAsia" w:hAnsiTheme="majorHAnsi" w:cstheme="majorBidi"/>
      <w:b/>
      <w:color w:val="FF0000"/>
      <w:sz w:val="28"/>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CD138B"/>
    <w:pPr>
      <w:keepNext/>
      <w:keepLines/>
      <w:spacing w:before="240" w:after="0"/>
      <w:outlineLvl w:val="1"/>
    </w:pPr>
    <w:rPr>
      <w:rFonts w:ascii="Calibri" w:eastAsiaTheme="majorEastAsia" w:hAnsi="Calibri" w:cstheme="majorBidi"/>
      <w:b/>
      <w:color w:val="0081A4" w:themeColor="accent4" w:themeShade="BF"/>
      <w:sz w:val="32"/>
    </w:rPr>
  </w:style>
  <w:style w:type="paragraph" w:styleId="Titre3">
    <w:name w:val="heading 3"/>
    <w:basedOn w:val="Normal"/>
    <w:next w:val="Normal"/>
    <w:link w:val="Titre3Car"/>
    <w:uiPriority w:val="9"/>
    <w:unhideWhenUsed/>
    <w:qFormat/>
    <w:rsid w:val="003F2ACC"/>
    <w:pPr>
      <w:keepNext/>
      <w:keepLines/>
      <w:spacing w:before="200" w:after="0"/>
      <w:outlineLvl w:val="2"/>
    </w:pPr>
    <w:rPr>
      <w:rFonts w:asciiTheme="majorHAnsi" w:eastAsiaTheme="majorEastAsia" w:hAnsiTheme="majorHAnsi" w:cstheme="majorBidi"/>
      <w:b/>
      <w:color w:val="FF0000"/>
      <w:sz w:val="28"/>
    </w:rPr>
  </w:style>
  <w:style w:type="paragraph" w:styleId="Titre4">
    <w:name w:val="heading 4"/>
    <w:basedOn w:val="Normal"/>
    <w:next w:val="Normal"/>
    <w:link w:val="Titre4Car"/>
    <w:uiPriority w:val="9"/>
    <w:unhideWhenUsed/>
    <w:qFormat/>
    <w:rsid w:val="004633C2"/>
    <w:pPr>
      <w:keepNext/>
      <w:keepLines/>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CD138B"/>
    <w:rPr>
      <w:rFonts w:ascii="Calibri" w:eastAsiaTheme="majorEastAsia" w:hAnsi="Calibri" w:cstheme="majorBidi"/>
      <w:b/>
      <w:color w:val="0081A4" w:themeColor="accent4" w:themeShade="BF"/>
      <w:sz w:val="32"/>
    </w:rPr>
  </w:style>
  <w:style w:type="character" w:customStyle="1" w:styleId="Titre3Car">
    <w:name w:val="Titre 3 Car"/>
    <w:basedOn w:val="Policepardfaut"/>
    <w:link w:val="Titre3"/>
    <w:uiPriority w:val="9"/>
    <w:rsid w:val="00CD138B"/>
    <w:rPr>
      <w:rFonts w:asciiTheme="majorHAnsi" w:eastAsiaTheme="majorEastAsia" w:hAnsiTheme="majorHAnsi" w:cstheme="majorBidi"/>
      <w:b/>
      <w:color w:val="FF0000"/>
      <w:sz w:val="28"/>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194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607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IAMBOLOLONA\AppData\Roaming\Microsoft\Templates\Rapport%20d&#8217;&#233;tudian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375B3848-56FB-442C-A714-6F6EA68F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817</TotalTime>
  <Pages>1</Pages>
  <Words>3680</Words>
  <Characters>20243</Characters>
  <Application>Microsoft Office Word</Application>
  <DocSecurity>0</DocSecurity>
  <Lines>168</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SEMENTIQUE et LANGUE NATURELLE</vt:lpstr>
      <vt:lpstr/>
    </vt:vector>
  </TitlesOfParts>
  <Company/>
  <LinksUpToDate>false</LinksUpToDate>
  <CharactersWithSpaces>23876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SEMENTIQUE et LANGUE NATURELLE</dc:title>
  <dc:subject>Creation des ENSEMBLES</dc:subject>
  <dc:creator>RANDRIAMBOLOLONA Patty</dc:creator>
  <cp:keywords>Rapport de TP</cp:keywords>
  <cp:lastModifiedBy>Wael</cp:lastModifiedBy>
  <cp:revision>80</cp:revision>
  <cp:lastPrinted>2015-05-29T01:57:00Z</cp:lastPrinted>
  <dcterms:created xsi:type="dcterms:W3CDTF">2015-05-24T17:05:00Z</dcterms:created>
  <dcterms:modified xsi:type="dcterms:W3CDTF">2015-05-29T01:58:00Z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